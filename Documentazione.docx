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D1052F" w14:textId="7765DD83" w:rsidR="006F61C8" w:rsidRDefault="00B704E2" w:rsidP="005261E7">
      <w:pPr>
        <w:pStyle w:val="Titolo"/>
      </w:pPr>
      <w:r>
        <w:t>Progetto</w:t>
      </w:r>
      <w:r w:rsidR="00A961AE">
        <w:t xml:space="preserve"> “Cella di lievitazione”</w:t>
      </w:r>
    </w:p>
    <w:p w14:paraId="01C0A86E" w14:textId="77777777" w:rsidR="007C251C" w:rsidRDefault="007C251C" w:rsidP="007C251C">
      <w:pPr>
        <w:pStyle w:val="Titolo1"/>
      </w:pPr>
      <w:bookmarkStart w:id="0" w:name="_Toc210646722"/>
      <w:r>
        <w:t>Introduzione</w:t>
      </w:r>
      <w:bookmarkEnd w:id="0"/>
    </w:p>
    <w:p w14:paraId="570A3AF5" w14:textId="77777777" w:rsidR="007C251C" w:rsidRDefault="007C251C" w:rsidP="007C251C"/>
    <w:p w14:paraId="3E84AF49" w14:textId="0C40A9C8" w:rsidR="007C251C" w:rsidRDefault="00B704E2" w:rsidP="007C251C">
      <w:r>
        <w:t xml:space="preserve">Questo documento è per il progetto </w:t>
      </w:r>
      <w:r w:rsidR="00A961AE">
        <w:t xml:space="preserve">personale </w:t>
      </w:r>
      <w:r>
        <w:t xml:space="preserve">“Cella </w:t>
      </w:r>
      <w:r w:rsidR="00A961AE">
        <w:t>d</w:t>
      </w:r>
      <w:r>
        <w:t xml:space="preserve">i </w:t>
      </w:r>
      <w:r w:rsidR="00A961AE">
        <w:t>l</w:t>
      </w:r>
      <w:r>
        <w:t>ievitazione”.</w:t>
      </w:r>
    </w:p>
    <w:p w14:paraId="03454BAE" w14:textId="77777777" w:rsidR="007C251C" w:rsidRDefault="007C251C" w:rsidP="007C251C"/>
    <w:p w14:paraId="1475029E" w14:textId="77777777" w:rsidR="007C251C" w:rsidRDefault="007C251C" w:rsidP="00E876B2">
      <w:pPr>
        <w:rPr>
          <w:rFonts w:eastAsiaTheme="majorEastAsia"/>
        </w:rPr>
      </w:pPr>
    </w:p>
    <w:p w14:paraId="67F227E9" w14:textId="77777777" w:rsidR="007C251C" w:rsidRDefault="007C251C" w:rsidP="00E876B2">
      <w:pPr>
        <w:rPr>
          <w:rFonts w:eastAsiaTheme="majorEastAsia"/>
        </w:rPr>
      </w:pPr>
    </w:p>
    <w:p w14:paraId="4FF2158C" w14:textId="77777777" w:rsidR="007C251C" w:rsidRDefault="007C251C" w:rsidP="00E876B2">
      <w:pPr>
        <w:rPr>
          <w:rFonts w:eastAsiaTheme="majorEastAsia"/>
        </w:rPr>
      </w:pPr>
    </w:p>
    <w:p w14:paraId="5C50F458" w14:textId="30EBA661" w:rsidR="00866608" w:rsidRDefault="00866608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5B5AB5B9" w14:textId="03EA91B8" w:rsidR="00866608" w:rsidRDefault="00866608" w:rsidP="00866608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Suddivisione in sezioni</w:t>
      </w:r>
    </w:p>
    <w:p w14:paraId="2048463B" w14:textId="77777777" w:rsidR="00866608" w:rsidRDefault="00866608" w:rsidP="00E876B2">
      <w:pPr>
        <w:rPr>
          <w:rFonts w:eastAsiaTheme="majorEastAsia"/>
        </w:rPr>
      </w:pPr>
    </w:p>
    <w:p w14:paraId="21ABC690" w14:textId="6AFB400A" w:rsidR="00866608" w:rsidRDefault="00866608" w:rsidP="00E876B2">
      <w:pPr>
        <w:rPr>
          <w:rFonts w:eastAsiaTheme="majorEastAsia"/>
        </w:rPr>
      </w:pPr>
      <w:r>
        <w:rPr>
          <w:rFonts w:eastAsiaTheme="majorEastAsia"/>
        </w:rPr>
        <w:t>Il progetto, e il relativo PCB, può essere diviso in più sezioni:</w:t>
      </w:r>
    </w:p>
    <w:p w14:paraId="4EEAFEE0" w14:textId="7A527D91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dalla rete elettrica</w:t>
      </w:r>
      <w:r w:rsidR="00C57DF8">
        <w:rPr>
          <w:rFonts w:eastAsiaTheme="majorEastAsia"/>
        </w:rPr>
        <w:t>;</w:t>
      </w:r>
    </w:p>
    <w:p w14:paraId="694ACE6A" w14:textId="49A81CC2" w:rsidR="00866608" w:rsidRDefault="0086660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sensing della temperatura</w:t>
      </w:r>
      <w:r w:rsidR="00C57DF8">
        <w:rPr>
          <w:rFonts w:eastAsiaTheme="majorEastAsia"/>
        </w:rPr>
        <w:t>;</w:t>
      </w:r>
    </w:p>
    <w:p w14:paraId="4DA3E45C" w14:textId="51642CB2" w:rsidR="00866608" w:rsidRDefault="00C57DF8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alimentazione del riscaldatore;</w:t>
      </w:r>
    </w:p>
    <w:p w14:paraId="353907BA" w14:textId="6AE47742" w:rsidR="00D56CD4" w:rsidRPr="00866608" w:rsidRDefault="00D56CD4" w:rsidP="00866608">
      <w:pPr>
        <w:pStyle w:val="Paragrafoelenco"/>
        <w:numPr>
          <w:ilvl w:val="0"/>
          <w:numId w:val="35"/>
        </w:numPr>
        <w:rPr>
          <w:rFonts w:eastAsiaTheme="majorEastAsia"/>
        </w:rPr>
      </w:pPr>
      <w:proofErr w:type="gramStart"/>
      <w:r>
        <w:rPr>
          <w:rFonts w:eastAsiaTheme="majorEastAsia"/>
        </w:rPr>
        <w:t>micro-controllore</w:t>
      </w:r>
      <w:proofErr w:type="gramEnd"/>
      <w:r>
        <w:rPr>
          <w:rFonts w:eastAsiaTheme="majorEastAsia"/>
        </w:rPr>
        <w:t>.</w:t>
      </w:r>
    </w:p>
    <w:p w14:paraId="153639F0" w14:textId="77777777" w:rsidR="00866608" w:rsidRDefault="00866608" w:rsidP="00E876B2">
      <w:pPr>
        <w:rPr>
          <w:rFonts w:eastAsiaTheme="majorEastAsia"/>
        </w:rPr>
      </w:pPr>
    </w:p>
    <w:p w14:paraId="6C250983" w14:textId="77777777" w:rsidR="00866608" w:rsidRDefault="00866608" w:rsidP="00E876B2">
      <w:pPr>
        <w:rPr>
          <w:rFonts w:eastAsiaTheme="majorEastAsia"/>
        </w:rPr>
      </w:pPr>
    </w:p>
    <w:p w14:paraId="451AD1B3" w14:textId="77777777" w:rsidR="00866608" w:rsidRDefault="00866608" w:rsidP="00E876B2">
      <w:pPr>
        <w:rPr>
          <w:rFonts w:eastAsiaTheme="majorEastAsia"/>
        </w:rPr>
      </w:pPr>
    </w:p>
    <w:p w14:paraId="3B4F540A" w14:textId="4C906C5D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D969A" wp14:editId="4277B6B7">
                <wp:simplePos x="0" y="0"/>
                <wp:positionH relativeFrom="column">
                  <wp:posOffset>406413</wp:posOffset>
                </wp:positionH>
                <wp:positionV relativeFrom="paragraph">
                  <wp:posOffset>121455</wp:posOffset>
                </wp:positionV>
                <wp:extent cx="1371600" cy="311085"/>
                <wp:effectExtent l="0" t="0" r="19050" b="13335"/>
                <wp:wrapNone/>
                <wp:docPr id="2024092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E9A3D" w14:textId="75F44DBC" w:rsidR="006F4B69" w:rsidRDefault="006F4B69" w:rsidP="006F4B69">
                            <w:pPr>
                              <w:jc w:val="center"/>
                            </w:pPr>
                            <w:r>
                              <w:t>Rete elettrica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D969A" id="Rettangolo 1" o:spid="_x0000_s1026" style="position:absolute;left:0;text-align:left;margin-left:32pt;margin-top:9.55pt;width:108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" fillcolor="#5b9bd5 [3204]" strokecolor="#091723 [484]" strokeweight="1pt">
                <v:textbox>
                  <w:txbxContent>
                    <w:p w14:paraId="098E9A3D" w14:textId="75F44DBC" w:rsidR="006F4B69" w:rsidRDefault="006F4B69" w:rsidP="006F4B69">
                      <w:pPr>
                        <w:jc w:val="center"/>
                      </w:pPr>
                      <w:r>
                        <w:t>Rete elettrica</w:t>
                      </w:r>
                    </w:p>
                  </w:txbxContent>
                </v:textbox>
              </v:rect>
            </w:pict>
          </mc:Fallback>
        </mc:AlternateContent>
      </w:r>
    </w:p>
    <w:p w14:paraId="5CAD7596" w14:textId="28C01193" w:rsidR="00CC681F" w:rsidRDefault="00CC681F" w:rsidP="00E876B2">
      <w:pPr>
        <w:rPr>
          <w:rFonts w:eastAsiaTheme="majorEastAsia"/>
        </w:rPr>
      </w:pPr>
    </w:p>
    <w:p w14:paraId="58207FB3" w14:textId="745E81C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9D293" wp14:editId="3CE3507D">
                <wp:simplePos x="0" y="0"/>
                <wp:positionH relativeFrom="column">
                  <wp:posOffset>1056627</wp:posOffset>
                </wp:positionH>
                <wp:positionV relativeFrom="paragraph">
                  <wp:posOffset>139130</wp:posOffset>
                </wp:positionV>
                <wp:extent cx="0" cy="655733"/>
                <wp:effectExtent l="19050" t="0" r="19050" b="30480"/>
                <wp:wrapNone/>
                <wp:docPr id="243397699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BB9B0" id="Connettore dirit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pt,10.95pt" to="83.2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88C00" wp14:editId="4A39DB6A">
                <wp:simplePos x="0" y="0"/>
                <wp:positionH relativeFrom="column">
                  <wp:posOffset>1256161</wp:posOffset>
                </wp:positionH>
                <wp:positionV relativeFrom="paragraph">
                  <wp:posOffset>141906</wp:posOffset>
                </wp:positionV>
                <wp:extent cx="0" cy="655733"/>
                <wp:effectExtent l="19050" t="0" r="19050" b="30480"/>
                <wp:wrapNone/>
                <wp:docPr id="1136233901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7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62969" id="Connettore diritto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11.15pt" to="98.9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" strokecolor="#e00" strokeweight="3pt">
                <v:stroke joinstyle="miter"/>
              </v:line>
            </w:pict>
          </mc:Fallback>
        </mc:AlternateContent>
      </w:r>
    </w:p>
    <w:p w14:paraId="4DCAB949" w14:textId="1453E1E4" w:rsidR="00CC681F" w:rsidRDefault="00CC681F" w:rsidP="00E876B2">
      <w:pPr>
        <w:rPr>
          <w:rFonts w:eastAsiaTheme="majorEastAsia"/>
        </w:rPr>
      </w:pPr>
    </w:p>
    <w:p w14:paraId="3E9853D2" w14:textId="6BAAE8FA" w:rsidR="00CC681F" w:rsidRDefault="00CC681F" w:rsidP="00E876B2">
      <w:pPr>
        <w:rPr>
          <w:rFonts w:eastAsiaTheme="majorEastAsia"/>
        </w:rPr>
      </w:pPr>
    </w:p>
    <w:p w14:paraId="16713614" w14:textId="59D1101D" w:rsidR="00CC681F" w:rsidRDefault="00CC681F" w:rsidP="00E876B2">
      <w:pPr>
        <w:rPr>
          <w:rFonts w:eastAsiaTheme="majorEastAsia"/>
        </w:rPr>
      </w:pPr>
    </w:p>
    <w:p w14:paraId="7CC8B20D" w14:textId="230A22F3" w:rsidR="00CC681F" w:rsidRDefault="00CC681F" w:rsidP="00E876B2">
      <w:pPr>
        <w:rPr>
          <w:rFonts w:eastAsiaTheme="majorEastAsia"/>
        </w:rPr>
      </w:pPr>
    </w:p>
    <w:p w14:paraId="1BAA54B6" w14:textId="2F3890B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54C11" wp14:editId="48DE8268">
                <wp:simplePos x="0" y="0"/>
                <wp:positionH relativeFrom="column">
                  <wp:posOffset>387350</wp:posOffset>
                </wp:positionH>
                <wp:positionV relativeFrom="paragraph">
                  <wp:posOffset>65340</wp:posOffset>
                </wp:positionV>
                <wp:extent cx="1422793" cy="1725105"/>
                <wp:effectExtent l="0" t="0" r="25400" b="27940"/>
                <wp:wrapNone/>
                <wp:docPr id="1673596334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793" cy="17251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D25A9" w14:textId="3F305C00" w:rsidR="006F4B69" w:rsidRPr="008B1739" w:rsidRDefault="006F4B69" w:rsidP="006F4B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1739">
                              <w:rPr>
                                <w:color w:val="000000" w:themeColor="text1"/>
                              </w:rPr>
                              <w:t>PCB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54C11" id="_x0000_s1027" style="position:absolute;left:0;text-align:left;margin-left:30.5pt;margin-top:5.15pt;width:112.05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" fillcolor="#92d050" strokecolor="#00b050" strokeweight="1pt">
                <v:textbox>
                  <w:txbxContent>
                    <w:p w14:paraId="7D6D25A9" w14:textId="3F305C00" w:rsidR="006F4B69" w:rsidRPr="008B1739" w:rsidRDefault="006F4B69" w:rsidP="006F4B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1739">
                        <w:rPr>
                          <w:color w:val="000000" w:themeColor="text1"/>
                        </w:rPr>
                        <w:t>PCB</w:t>
                      </w:r>
                    </w:p>
                  </w:txbxContent>
                </v:textbox>
              </v:rect>
            </w:pict>
          </mc:Fallback>
        </mc:AlternateContent>
      </w:r>
    </w:p>
    <w:p w14:paraId="0D2B18B6" w14:textId="60FBF022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49E7" wp14:editId="52676DBF">
                <wp:simplePos x="0" y="0"/>
                <wp:positionH relativeFrom="column">
                  <wp:posOffset>3196132</wp:posOffset>
                </wp:positionH>
                <wp:positionV relativeFrom="paragraph">
                  <wp:posOffset>69215</wp:posOffset>
                </wp:positionV>
                <wp:extent cx="1107649" cy="461914"/>
                <wp:effectExtent l="0" t="0" r="16510" b="14605"/>
                <wp:wrapNone/>
                <wp:docPr id="1228555970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49" cy="46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B51D" w14:textId="7175CAB4" w:rsidR="006F4B69" w:rsidRDefault="006F4B69" w:rsidP="006F4B69">
                            <w:pPr>
                              <w:jc w:val="center"/>
                            </w:pPr>
                            <w:r>
                              <w:t>Sensore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6D49E7" id="Rettangolo 2" o:spid="_x0000_s1028" style="position:absolute;left:0;text-align:left;margin-left:251.65pt;margin-top:5.45pt;width:87.2pt;height:36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" fillcolor="#5b9bd5 [3204]" strokecolor="#091723 [484]" strokeweight="1pt">
                <v:textbox>
                  <w:txbxContent>
                    <w:p w14:paraId="5263B51D" w14:textId="7175CAB4" w:rsidR="006F4B69" w:rsidRDefault="006F4B69" w:rsidP="006F4B69">
                      <w:pPr>
                        <w:jc w:val="center"/>
                      </w:pPr>
                      <w:r>
                        <w:t>Sensore</w:t>
                      </w:r>
                    </w:p>
                  </w:txbxContent>
                </v:textbox>
              </v:rect>
            </w:pict>
          </mc:Fallback>
        </mc:AlternateContent>
      </w:r>
    </w:p>
    <w:p w14:paraId="79438DD5" w14:textId="3C382EC7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D371A1" wp14:editId="52A7CDA8">
                <wp:simplePos x="0" y="0"/>
                <wp:positionH relativeFrom="column">
                  <wp:posOffset>1811008</wp:posOffset>
                </wp:positionH>
                <wp:positionV relativeFrom="paragraph">
                  <wp:posOffset>65484</wp:posOffset>
                </wp:positionV>
                <wp:extent cx="1385740" cy="0"/>
                <wp:effectExtent l="0" t="0" r="0" b="0"/>
                <wp:wrapNone/>
                <wp:docPr id="171214200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7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C1E7" id="Connettore diritto 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6pt,5.15pt" to="251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6D84B95B" w14:textId="1ED3E45C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AFF31" wp14:editId="771D5974">
                <wp:simplePos x="0" y="0"/>
                <wp:positionH relativeFrom="column">
                  <wp:posOffset>1811008</wp:posOffset>
                </wp:positionH>
                <wp:positionV relativeFrom="paragraph">
                  <wp:posOffset>145677</wp:posOffset>
                </wp:positionV>
                <wp:extent cx="1385570" cy="0"/>
                <wp:effectExtent l="0" t="0" r="0" b="0"/>
                <wp:wrapNone/>
                <wp:docPr id="216885787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DCABFC" id="Connettore diritto 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45pt" to="251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" strokecolor="#e00" strokeweight="1pt">
                <v:stroke joinstyle="miter"/>
              </v:line>
            </w:pict>
          </mc:Fallback>
        </mc:AlternateContent>
      </w:r>
    </w:p>
    <w:p w14:paraId="6742055C" w14:textId="24777EA6" w:rsidR="00CC681F" w:rsidRDefault="00CC681F" w:rsidP="00E876B2">
      <w:pPr>
        <w:rPr>
          <w:rFonts w:eastAsiaTheme="majorEastAsia"/>
        </w:rPr>
      </w:pPr>
    </w:p>
    <w:p w14:paraId="7728F5B8" w14:textId="212EE354" w:rsidR="00CC681F" w:rsidRDefault="00A27894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11141" wp14:editId="2616E21E">
                <wp:simplePos x="0" y="0"/>
                <wp:positionH relativeFrom="column">
                  <wp:posOffset>3159039</wp:posOffset>
                </wp:positionH>
                <wp:positionV relativeFrom="paragraph">
                  <wp:posOffset>84534</wp:posOffset>
                </wp:positionV>
                <wp:extent cx="2276573" cy="919113"/>
                <wp:effectExtent l="0" t="0" r="28575" b="14605"/>
                <wp:wrapNone/>
                <wp:docPr id="25188805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573" cy="919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CFD17" w14:textId="388DDC85" w:rsidR="006F4B69" w:rsidRDefault="006F4B69" w:rsidP="006F4B69">
                            <w:pPr>
                              <w:jc w:val="center"/>
                            </w:pPr>
                            <w:r>
                              <w:t>Riscaldatore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1141" id="_x0000_s1029" style="position:absolute;left:0;text-align:left;margin-left:248.75pt;margin-top:6.65pt;width:179.25pt;height:7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" fillcolor="#5b9bd5 [3204]" strokecolor="#091723 [484]" strokeweight="1pt">
                <v:textbox>
                  <w:txbxContent>
                    <w:p w14:paraId="28ECFD17" w14:textId="388DDC85" w:rsidR="006F4B69" w:rsidRDefault="006F4B69" w:rsidP="006F4B69">
                      <w:pPr>
                        <w:jc w:val="center"/>
                      </w:pPr>
                      <w:r>
                        <w:t>Riscaldatore</w:t>
                      </w:r>
                    </w:p>
                  </w:txbxContent>
                </v:textbox>
              </v:rect>
            </w:pict>
          </mc:Fallback>
        </mc:AlternateContent>
      </w:r>
    </w:p>
    <w:p w14:paraId="14DE2B29" w14:textId="371D4555" w:rsidR="00CC681F" w:rsidRDefault="00CC681F" w:rsidP="00E876B2">
      <w:pPr>
        <w:rPr>
          <w:rFonts w:eastAsiaTheme="majorEastAsia"/>
        </w:rPr>
      </w:pPr>
    </w:p>
    <w:p w14:paraId="3E2BDB67" w14:textId="78F9A611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F2232" wp14:editId="4433421C">
                <wp:simplePos x="0" y="0"/>
                <wp:positionH relativeFrom="column">
                  <wp:posOffset>1811007</wp:posOffset>
                </wp:positionH>
                <wp:positionV relativeFrom="paragraph">
                  <wp:posOffset>103714</wp:posOffset>
                </wp:positionV>
                <wp:extent cx="1348033" cy="0"/>
                <wp:effectExtent l="0" t="19050" r="24130" b="19050"/>
                <wp:wrapNone/>
                <wp:docPr id="1042008330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03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81F581" id="Connettore diritto 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8.15pt" to="248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" strokecolor="black [3213]" strokeweight="3pt">
                <v:stroke joinstyle="miter"/>
              </v:line>
            </w:pict>
          </mc:Fallback>
        </mc:AlternateContent>
      </w:r>
    </w:p>
    <w:p w14:paraId="4124650B" w14:textId="5CEA5E25" w:rsidR="00CC681F" w:rsidRDefault="00BA181D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2AAC2D" wp14:editId="6197924C">
                <wp:simplePos x="0" y="0"/>
                <wp:positionH relativeFrom="column">
                  <wp:posOffset>623230</wp:posOffset>
                </wp:positionH>
                <wp:positionV relativeFrom="paragraph">
                  <wp:posOffset>14029</wp:posOffset>
                </wp:positionV>
                <wp:extent cx="433829" cy="433829"/>
                <wp:effectExtent l="0" t="0" r="23495" b="23495"/>
                <wp:wrapNone/>
                <wp:docPr id="732216749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29" cy="433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A615" w14:textId="7FDA94A7" w:rsidR="00BA181D" w:rsidRDefault="00BA181D" w:rsidP="00BA181D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AAC2D" id="Rettangolo 11" o:spid="_x0000_s1030" style="position:absolute;left:0;text-align:left;margin-left:49.05pt;margin-top:1.1pt;width:34.15pt;height:3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" fillcolor="#5b9bd5 [3204]" strokecolor="#091723 [484]" strokeweight="1pt">
                <v:textbox>
                  <w:txbxContent>
                    <w:p w14:paraId="4422A615" w14:textId="7FDA94A7" w:rsidR="00BA181D" w:rsidRDefault="00BA181D" w:rsidP="00BA181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3082F16" w14:textId="37B65866" w:rsidR="00CC681F" w:rsidRDefault="008B1739" w:rsidP="00E876B2">
      <w:pPr>
        <w:rPr>
          <w:rFonts w:eastAsiaTheme="majorEastAsia"/>
        </w:rPr>
      </w:pPr>
      <w:r>
        <w:rPr>
          <w:rFonts w:eastAsiaTheme="maj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E6E31" wp14:editId="5EFD52C0">
                <wp:simplePos x="0" y="0"/>
                <wp:positionH relativeFrom="column">
                  <wp:posOffset>1811008</wp:posOffset>
                </wp:positionH>
                <wp:positionV relativeFrom="paragraph">
                  <wp:posOffset>141553</wp:posOffset>
                </wp:positionV>
                <wp:extent cx="1347470" cy="0"/>
                <wp:effectExtent l="0" t="19050" r="24130" b="19050"/>
                <wp:wrapNone/>
                <wp:docPr id="61643000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F499D5" id="Connettore diritto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6pt,11.15pt" to="248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" strokecolor="#e00" strokeweight="3pt">
                <v:stroke joinstyle="miter"/>
              </v:line>
            </w:pict>
          </mc:Fallback>
        </mc:AlternateContent>
      </w:r>
    </w:p>
    <w:p w14:paraId="48455476" w14:textId="09F97D7F" w:rsidR="00CC681F" w:rsidRDefault="00CC681F" w:rsidP="00E876B2">
      <w:pPr>
        <w:rPr>
          <w:rFonts w:eastAsiaTheme="majorEastAsia"/>
        </w:rPr>
      </w:pPr>
    </w:p>
    <w:p w14:paraId="1985CF09" w14:textId="77777777" w:rsidR="00CC681F" w:rsidRDefault="00CC681F" w:rsidP="00E876B2">
      <w:pPr>
        <w:rPr>
          <w:rFonts w:eastAsiaTheme="majorEastAsia"/>
        </w:rPr>
      </w:pPr>
    </w:p>
    <w:p w14:paraId="4E3582C9" w14:textId="77777777" w:rsidR="00CC681F" w:rsidRDefault="00CC681F" w:rsidP="00E876B2">
      <w:pPr>
        <w:rPr>
          <w:rFonts w:eastAsiaTheme="majorEastAsia"/>
        </w:rPr>
      </w:pPr>
    </w:p>
    <w:p w14:paraId="41F00F96" w14:textId="77777777" w:rsidR="00CC681F" w:rsidRDefault="00CC681F" w:rsidP="00E876B2">
      <w:pPr>
        <w:rPr>
          <w:rFonts w:eastAsiaTheme="majorEastAsia"/>
        </w:rPr>
      </w:pPr>
    </w:p>
    <w:p w14:paraId="11D7F87B" w14:textId="2008D537" w:rsidR="00BA181D" w:rsidRDefault="00BA181D" w:rsidP="00BA181D">
      <w:pPr>
        <w:pStyle w:val="Titolo1"/>
        <w:rPr>
          <w:rFonts w:eastAsiaTheme="majorEastAsia"/>
        </w:rPr>
      </w:pPr>
      <w:r>
        <w:rPr>
          <w:rFonts w:eastAsiaTheme="majorEastAsia"/>
        </w:rPr>
        <w:t>Specifiche</w:t>
      </w:r>
    </w:p>
    <w:p w14:paraId="121D9CCD" w14:textId="77777777" w:rsidR="00BA181D" w:rsidRDefault="00BA181D" w:rsidP="00E876B2">
      <w:pPr>
        <w:rPr>
          <w:rFonts w:eastAsiaTheme="majorEastAsia"/>
        </w:rPr>
      </w:pPr>
    </w:p>
    <w:p w14:paraId="1D17AC48" w14:textId="3AF5C322" w:rsidR="00D56CD4" w:rsidRDefault="00D56CD4" w:rsidP="00D56CD4">
      <w:pPr>
        <w:rPr>
          <w:rFonts w:eastAsiaTheme="majorEastAsia"/>
        </w:rPr>
      </w:pPr>
      <w:r>
        <w:rPr>
          <w:rFonts w:eastAsiaTheme="majorEastAsia"/>
        </w:rPr>
        <w:t>L’alimentazione dalla rete elettrica</w:t>
      </w:r>
      <w:r w:rsidR="00F23096">
        <w:rPr>
          <w:rFonts w:eastAsiaTheme="majorEastAsia"/>
        </w:rPr>
        <w:t xml:space="preserve"> deve</w:t>
      </w:r>
      <w:r>
        <w:rPr>
          <w:rFonts w:eastAsiaTheme="majorEastAsia"/>
        </w:rPr>
        <w:t>:</w:t>
      </w:r>
    </w:p>
    <w:p w14:paraId="187746BE" w14:textId="2E098FA1" w:rsidR="00D56CD4" w:rsidRDefault="001E119A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input una tensione di 220-240 V (</w:t>
      </w:r>
      <w:r w:rsidRPr="001E119A">
        <w:rPr>
          <w:rStyle w:val="Dubbio"/>
          <w:rFonts w:eastAsiaTheme="majorEastAsia"/>
        </w:rPr>
        <w:t>dato da verificare</w:t>
      </w:r>
      <w:r>
        <w:rPr>
          <w:rFonts w:eastAsiaTheme="majorEastAsia"/>
        </w:rPr>
        <w:t>);</w:t>
      </w:r>
    </w:p>
    <w:p w14:paraId="57BBB814" w14:textId="433504CF" w:rsidR="001E119A" w:rsidRDefault="00F23096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avere come output una tensione di</w:t>
      </w:r>
      <w:r w:rsidR="00B22270">
        <w:rPr>
          <w:rFonts w:eastAsiaTheme="majorEastAsia"/>
        </w:rPr>
        <w:t xml:space="preserve"> </w:t>
      </w:r>
      <w:r w:rsidR="00B22270" w:rsidRPr="00B22270">
        <w:rPr>
          <w:rStyle w:val="Dubbio"/>
          <w:rFonts w:eastAsiaTheme="majorEastAsia"/>
        </w:rPr>
        <w:t>quanto</w:t>
      </w:r>
      <w:r w:rsidR="00B22270">
        <w:rPr>
          <w:rFonts w:eastAsiaTheme="majorEastAsia"/>
        </w:rPr>
        <w:t>?</w:t>
      </w:r>
    </w:p>
    <w:p w14:paraId="3405A4D2" w14:textId="70F1F910" w:rsidR="00737F94" w:rsidRDefault="00737F94" w:rsidP="00D56CD4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essere isolata.</w:t>
      </w:r>
    </w:p>
    <w:p w14:paraId="522ADF2B" w14:textId="77777777" w:rsidR="00737F94" w:rsidRDefault="00737F94" w:rsidP="00737F94">
      <w:pPr>
        <w:rPr>
          <w:rFonts w:eastAsiaTheme="majorEastAsia"/>
        </w:rPr>
      </w:pPr>
    </w:p>
    <w:p w14:paraId="543B5C50" w14:textId="5C3F4279" w:rsidR="00737F94" w:rsidRPr="00737F94" w:rsidRDefault="00737F94" w:rsidP="00737F94">
      <w:pPr>
        <w:rPr>
          <w:rStyle w:val="Dubbio"/>
          <w:rFonts w:eastAsiaTheme="majorEastAsia"/>
        </w:rPr>
      </w:pPr>
      <w:r>
        <w:rPr>
          <w:rFonts w:eastAsiaTheme="majorEastAsia"/>
        </w:rPr>
        <w:t xml:space="preserve">Come sensore, si può usare una termocoppia di tipo K o un qualsiasi sensore economico che si trova su internet. </w:t>
      </w:r>
      <w:r w:rsidRPr="00737F94">
        <w:rPr>
          <w:rStyle w:val="Dubbio"/>
          <w:rFonts w:eastAsiaTheme="majorEastAsia"/>
        </w:rPr>
        <w:t xml:space="preserve">Può essere utile utilizzare due sensori </w:t>
      </w:r>
      <w:proofErr w:type="spellStart"/>
      <w:r w:rsidRPr="00737F94">
        <w:rPr>
          <w:rStyle w:val="Dubbio"/>
          <w:rFonts w:eastAsiaTheme="majorEastAsia"/>
        </w:rPr>
        <w:t>rindondanti</w:t>
      </w:r>
      <w:proofErr w:type="spellEnd"/>
      <w:r w:rsidRPr="00737F94">
        <w:rPr>
          <w:rStyle w:val="Dubbio"/>
          <w:rFonts w:eastAsiaTheme="majorEastAsia"/>
        </w:rPr>
        <w:t>?</w:t>
      </w:r>
    </w:p>
    <w:p w14:paraId="174BB0D1" w14:textId="77777777" w:rsidR="00D56CD4" w:rsidRPr="00D56CD4" w:rsidRDefault="00D56CD4" w:rsidP="00D56CD4">
      <w:pPr>
        <w:rPr>
          <w:rFonts w:eastAsiaTheme="majorEastAsia"/>
        </w:rPr>
      </w:pPr>
    </w:p>
    <w:p w14:paraId="6501B00D" w14:textId="01587F74" w:rsidR="00CC681F" w:rsidRPr="00D56CD4" w:rsidRDefault="00737F94" w:rsidP="00D56CD4">
      <w:r>
        <w:t xml:space="preserve">Il riscaldatore deve </w:t>
      </w:r>
      <w:r w:rsidR="00C56C40">
        <w:t>erogare un certo tipo di calore</w:t>
      </w:r>
    </w:p>
    <w:p w14:paraId="3BBE1ECE" w14:textId="77777777" w:rsidR="00D56CD4" w:rsidRPr="00D56CD4" w:rsidRDefault="00D56CD4" w:rsidP="00D56CD4">
      <w:pPr>
        <w:rPr>
          <w:rFonts w:eastAsiaTheme="majorEastAsia"/>
        </w:rPr>
      </w:pPr>
    </w:p>
    <w:p w14:paraId="02F604FC" w14:textId="77777777" w:rsidR="00CC681F" w:rsidRPr="00D56CD4" w:rsidRDefault="00CC681F" w:rsidP="00D56CD4">
      <w:pPr>
        <w:rPr>
          <w:rFonts w:eastAsiaTheme="majorEastAsia"/>
        </w:rPr>
      </w:pPr>
    </w:p>
    <w:p w14:paraId="67E570FA" w14:textId="1C56D5CC" w:rsidR="00CC681F" w:rsidRPr="00D56CD4" w:rsidRDefault="00C56C40" w:rsidP="00C56C40">
      <w:pPr>
        <w:pStyle w:val="Titolo1"/>
        <w:rPr>
          <w:rFonts w:eastAsiaTheme="majorEastAsia"/>
        </w:rPr>
      </w:pPr>
      <w:r>
        <w:rPr>
          <w:rFonts w:eastAsiaTheme="majorEastAsia"/>
        </w:rPr>
        <w:t>Calcoli teorici</w:t>
      </w:r>
    </w:p>
    <w:p w14:paraId="15317806" w14:textId="77777777" w:rsidR="007C251C" w:rsidRDefault="007C251C" w:rsidP="00D56CD4">
      <w:pPr>
        <w:rPr>
          <w:rFonts w:eastAsiaTheme="majorEastAsia"/>
        </w:rPr>
      </w:pPr>
    </w:p>
    <w:p w14:paraId="33F22820" w14:textId="213B8006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La potenza </w:t>
      </w:r>
      <m:oMath>
        <m:r>
          <w:rPr>
            <w:rFonts w:ascii="Cambria Math" w:eastAsiaTheme="majorEastAsia" w:hAnsi="Cambria Math"/>
          </w:rPr>
          <m:t>P</m:t>
        </m:r>
      </m:oMath>
      <w:r>
        <w:rPr>
          <w:rFonts w:eastAsiaTheme="majorEastAsia"/>
        </w:rPr>
        <w:t xml:space="preserve"> erogata da una resistenza si calcola come segue.</w:t>
      </w:r>
    </w:p>
    <w:p w14:paraId="36F7D859" w14:textId="77777777" w:rsidR="00C56C40" w:rsidRDefault="00C56C40" w:rsidP="00D56CD4">
      <w:pPr>
        <w:rPr>
          <w:rFonts w:eastAsiaTheme="majorEastAsia"/>
        </w:rPr>
      </w:pPr>
    </w:p>
    <w:p w14:paraId="6D10F320" w14:textId="13474669" w:rsidR="0064602B" w:rsidRDefault="00EF2188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P=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I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 xml:space="preserve">⋅R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W=</m:t>
              </m:r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s</m:t>
                  </m:r>
                </m:den>
              </m:f>
            </m:e>
          </m:d>
        </m:oMath>
      </m:oMathPara>
    </w:p>
    <w:p w14:paraId="056758C4" w14:textId="77777777" w:rsidR="0064602B" w:rsidRDefault="0064602B" w:rsidP="00D56CD4">
      <w:pPr>
        <w:rPr>
          <w:rFonts w:eastAsiaTheme="majorEastAsia"/>
        </w:rPr>
      </w:pPr>
    </w:p>
    <w:p w14:paraId="2683AD57" w14:textId="55848413" w:rsidR="00995533" w:rsidRDefault="00995533" w:rsidP="00D56CD4">
      <w:pPr>
        <w:rPr>
          <w:rFonts w:eastAsiaTheme="majorEastAsia"/>
        </w:rPr>
      </w:pPr>
      <w:r>
        <w:rPr>
          <w:rFonts w:eastAsiaTheme="majorEastAsia"/>
        </w:rPr>
        <w:t xml:space="preserve">Il calore </w:t>
      </w:r>
      <m:oMath>
        <m:r>
          <w:rPr>
            <w:rFonts w:ascii="Cambria Math" w:eastAsiaTheme="majorEastAsia" w:hAnsi="Cambria Math"/>
          </w:rPr>
          <m:t>Q</m:t>
        </m:r>
      </m:oMath>
      <w:r w:rsidR="004D74DD">
        <w:rPr>
          <w:rFonts w:eastAsiaTheme="majorEastAsia"/>
        </w:rPr>
        <w:t xml:space="preserve"> è il risultato di una potenza </w:t>
      </w:r>
      <m:oMath>
        <m:r>
          <w:rPr>
            <w:rFonts w:ascii="Cambria Math" w:eastAsiaTheme="majorEastAsia" w:hAnsi="Cambria Math"/>
          </w:rPr>
          <m:t>P</m:t>
        </m:r>
      </m:oMath>
      <w:r w:rsidR="004D74DD">
        <w:rPr>
          <w:rFonts w:eastAsiaTheme="majorEastAsia"/>
        </w:rPr>
        <w:t xml:space="preserve"> applicata per un certo intervallo di tempo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 w:rsidR="004D74DD">
        <w:rPr>
          <w:rFonts w:eastAsiaTheme="majorEastAsia"/>
        </w:rPr>
        <w:t>.</w:t>
      </w:r>
    </w:p>
    <w:p w14:paraId="45B05421" w14:textId="77777777" w:rsidR="00995533" w:rsidRDefault="00995533" w:rsidP="00D56CD4">
      <w:pPr>
        <w:rPr>
          <w:rFonts w:eastAsiaTheme="majorEastAsia"/>
        </w:rPr>
      </w:pPr>
    </w:p>
    <w:p w14:paraId="0054AF45" w14:textId="519808CF" w:rsidR="00EF2188" w:rsidRDefault="00951350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Q=P⋅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356D9D87" w14:textId="77777777" w:rsidR="00EF2188" w:rsidRDefault="00EF2188" w:rsidP="00D56CD4">
      <w:pPr>
        <w:rPr>
          <w:rFonts w:eastAsiaTheme="majorEastAsia"/>
        </w:rPr>
      </w:pPr>
    </w:p>
    <w:p w14:paraId="3BE52BE5" w14:textId="3A1268C9" w:rsidR="004D74DD" w:rsidRDefault="004D74DD" w:rsidP="00D56CD4">
      <w:pPr>
        <w:rPr>
          <w:rFonts w:eastAsiaTheme="majorEastAsia"/>
        </w:rPr>
      </w:pPr>
      <w:r>
        <w:rPr>
          <w:rFonts w:eastAsiaTheme="majorEastAsia"/>
        </w:rPr>
        <w:t xml:space="preserve">Per scaldare l’aria, serve capire quanto calore </w:t>
      </w:r>
      <m:oMath>
        <m:r>
          <w:rPr>
            <w:rFonts w:ascii="Cambria Math" w:eastAsiaTheme="majorEastAsia" w:hAnsi="Cambria Math"/>
          </w:rPr>
          <m:t>Q</m:t>
        </m:r>
      </m:oMath>
      <w:r>
        <w:rPr>
          <w:rFonts w:eastAsiaTheme="majorEastAsia"/>
        </w:rPr>
        <w:t xml:space="preserve"> bisogna </w:t>
      </w:r>
      <w:r w:rsidR="00360D26">
        <w:rPr>
          <w:rFonts w:eastAsiaTheme="majorEastAsia"/>
        </w:rPr>
        <w:t>cedere.</w:t>
      </w:r>
    </w:p>
    <w:p w14:paraId="4488F163" w14:textId="77777777" w:rsidR="004D74DD" w:rsidRDefault="004D74DD" w:rsidP="00D56CD4">
      <w:pPr>
        <w:rPr>
          <w:rFonts w:eastAsiaTheme="majorEastAsia"/>
        </w:rPr>
      </w:pPr>
    </w:p>
    <w:p w14:paraId="5E0B07FA" w14:textId="5A3DB7B2" w:rsidR="00EF2188" w:rsidRDefault="00001BA3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Q=c⋅m⋅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 xml:space="preserve">T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  <m:r>
                <w:rPr>
                  <w:rFonts w:ascii="Cambria Math" w:eastAsiaTheme="majorEastAsia" w:hAnsi="Cambria Math"/>
                </w:rPr>
                <m:t>⋅kg⋅K=J</m:t>
              </m:r>
            </m:e>
          </m:d>
        </m:oMath>
      </m:oMathPara>
    </w:p>
    <w:p w14:paraId="1F118A6B" w14:textId="77777777" w:rsidR="004C024E" w:rsidRDefault="004C024E" w:rsidP="00D56CD4">
      <w:pPr>
        <w:rPr>
          <w:rFonts w:eastAsiaTheme="majorEastAsia"/>
        </w:rPr>
      </w:pPr>
    </w:p>
    <w:p w14:paraId="25332A87" w14:textId="15B5615D" w:rsidR="00336431" w:rsidRDefault="00336431" w:rsidP="00D56CD4">
      <w:pPr>
        <w:rPr>
          <w:rFonts w:eastAsiaTheme="majorEastAsia"/>
        </w:rPr>
      </w:pPr>
      <w:r>
        <w:rPr>
          <w:rFonts w:eastAsiaTheme="majorEastAsia"/>
        </w:rPr>
        <w:t xml:space="preserve">Volendo raggiungere i 30 °C e ipotizzando una temperatura ambiente minima 15 °C, </w:t>
      </w:r>
      <m:oMath>
        <m:r>
          <m:rPr>
            <m:sty m:val="p"/>
          </m:rPr>
          <w:rPr>
            <w:rFonts w:ascii="Cambria Math" w:eastAsiaTheme="majorEastAsia" w:hAnsi="Cambria Math"/>
          </w:rPr>
          <m:t>Δ</m:t>
        </m:r>
        <m:r>
          <w:rPr>
            <w:rFonts w:ascii="Cambria Math" w:eastAsiaTheme="majorEastAsia" w:hAnsi="Cambria Math"/>
          </w:rPr>
          <m:t>T</m:t>
        </m:r>
      </m:oMath>
      <w:r>
        <w:rPr>
          <w:rFonts w:eastAsiaTheme="majorEastAsia"/>
        </w:rPr>
        <w:t xml:space="preserve"> si può considerare di 15 °C.</w:t>
      </w:r>
    </w:p>
    <w:p w14:paraId="2EDD7ED9" w14:textId="77777777" w:rsidR="00336431" w:rsidRDefault="00336431" w:rsidP="00D56CD4">
      <w:pPr>
        <w:rPr>
          <w:rFonts w:eastAsiaTheme="majorEastAsia"/>
        </w:rPr>
      </w:pPr>
    </w:p>
    <w:p w14:paraId="2B7E1F6F" w14:textId="3FEF377E" w:rsidR="00360D26" w:rsidRDefault="00360D26" w:rsidP="00D56CD4">
      <w:pPr>
        <w:rPr>
          <w:rFonts w:eastAsiaTheme="majorEastAsia"/>
        </w:rPr>
      </w:pPr>
      <w:r>
        <w:rPr>
          <w:rFonts w:eastAsiaTheme="majorEastAsia"/>
        </w:rPr>
        <w:t xml:space="preserve">La massa </w:t>
      </w:r>
      <m:oMath>
        <m:r>
          <w:rPr>
            <w:rFonts w:ascii="Cambria Math" w:eastAsiaTheme="majorEastAsia" w:hAnsi="Cambria Math"/>
          </w:rPr>
          <m:t>m</m:t>
        </m:r>
      </m:oMath>
      <w:r>
        <w:rPr>
          <w:rFonts w:eastAsiaTheme="majorEastAsia"/>
        </w:rPr>
        <w:t xml:space="preserve"> si calcola a partire da volume </w:t>
      </w:r>
      <m:oMath>
        <m:r>
          <w:rPr>
            <w:rFonts w:ascii="Cambria Math" w:eastAsiaTheme="majorEastAsia" w:hAnsi="Cambria Math"/>
          </w:rPr>
          <m:t>V</m:t>
        </m:r>
      </m:oMath>
      <w:r>
        <w:rPr>
          <w:rFonts w:eastAsiaTheme="majorEastAsia"/>
        </w:rPr>
        <w:t xml:space="preserve"> e densità </w:t>
      </w:r>
      <m:oMath>
        <m:r>
          <w:rPr>
            <w:rFonts w:ascii="Cambria Math" w:eastAsiaTheme="majorEastAsia" w:hAnsi="Cambria Math"/>
          </w:rPr>
          <m:t>d</m:t>
        </m:r>
      </m:oMath>
      <w:r w:rsidR="008959B9">
        <w:rPr>
          <w:rFonts w:eastAsiaTheme="majorEastAsia"/>
        </w:rPr>
        <w:t>, con</w:t>
      </w:r>
    </w:p>
    <w:p w14:paraId="02141FA2" w14:textId="77777777" w:rsidR="008959B9" w:rsidRDefault="008959B9" w:rsidP="00D56CD4">
      <w:pPr>
        <w:rPr>
          <w:rFonts w:eastAsiaTheme="majorEastAsia"/>
        </w:rPr>
      </w:pPr>
    </w:p>
    <w:p w14:paraId="14A0D6AE" w14:textId="722357E9" w:rsidR="008959B9" w:rsidRDefault="008959B9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d=1,225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1226D204" w14:textId="77777777" w:rsidR="00EF2188" w:rsidRDefault="00EF2188" w:rsidP="00D56CD4">
      <w:pPr>
        <w:rPr>
          <w:rFonts w:eastAsiaTheme="majorEastAsia"/>
        </w:rPr>
      </w:pPr>
    </w:p>
    <w:p w14:paraId="007B9282" w14:textId="4E7AF449" w:rsidR="00EF2188" w:rsidRDefault="00E11917" w:rsidP="00D56CD4">
      <w:pPr>
        <w:rPr>
          <w:rFonts w:eastAsiaTheme="majorEastAsia"/>
        </w:rPr>
      </w:pPr>
      <w:r>
        <w:rPr>
          <w:rFonts w:eastAsiaTheme="majorEastAsia"/>
        </w:rPr>
        <w:t>Il calore specifico è</w:t>
      </w:r>
    </w:p>
    <w:p w14:paraId="6A5D3D1E" w14:textId="77777777" w:rsidR="00E11917" w:rsidRDefault="00E11917" w:rsidP="00D56CD4">
      <w:pPr>
        <w:rPr>
          <w:rFonts w:eastAsiaTheme="majorEastAsia"/>
        </w:rPr>
      </w:pPr>
    </w:p>
    <w:p w14:paraId="6564208A" w14:textId="77E38644" w:rsidR="00E11917" w:rsidRDefault="00E11917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 xml:space="preserve">c=1.000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J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kg⋅K</m:t>
                  </m:r>
                </m:den>
              </m:f>
            </m:e>
          </m:d>
        </m:oMath>
      </m:oMathPara>
    </w:p>
    <w:p w14:paraId="6B821802" w14:textId="77777777" w:rsidR="0064602B" w:rsidRDefault="0064602B" w:rsidP="00D56CD4">
      <w:pPr>
        <w:rPr>
          <w:rFonts w:eastAsiaTheme="majorEastAsia"/>
        </w:rPr>
      </w:pPr>
    </w:p>
    <w:p w14:paraId="43106851" w14:textId="068FD0B9" w:rsidR="0064602B" w:rsidRDefault="00033159" w:rsidP="00D56CD4">
      <w:pPr>
        <w:rPr>
          <w:rFonts w:eastAsiaTheme="majorEastAsia"/>
        </w:rPr>
      </w:pPr>
      <w:r>
        <w:rPr>
          <w:rFonts w:eastAsiaTheme="majorEastAsia"/>
        </w:rPr>
        <w:t>Quindi, vale</w:t>
      </w:r>
    </w:p>
    <w:p w14:paraId="7C7555F3" w14:textId="77777777" w:rsidR="00033159" w:rsidRDefault="00033159" w:rsidP="00D56CD4">
      <w:pPr>
        <w:rPr>
          <w:rFonts w:eastAsiaTheme="majorEastAsia"/>
        </w:rPr>
      </w:pPr>
    </w:p>
    <w:p w14:paraId="14310520" w14:textId="5961DFC1" w:rsidR="00033159" w:rsidRDefault="00E8313A" w:rsidP="00D56CD4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Q=f</m:t>
          </m:r>
          <m:d>
            <m:dPr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V</m:t>
              </m:r>
            </m:e>
          </m:d>
          <m:r>
            <w:rPr>
              <w:rFonts w:ascii="Cambria Math" w:eastAsiaTheme="majorEastAsia" w:hAnsi="Cambria Math"/>
            </w:rPr>
            <m:t>= c⋅d⋅V⋅</m:t>
          </m:r>
          <m:r>
            <m:rPr>
              <m:sty m:val="p"/>
            </m:rPr>
            <w:rPr>
              <w:rFonts w:ascii="Cambria Math" w:eastAsiaTheme="majorEastAsia" w:hAnsi="Cambria Math"/>
            </w:rPr>
            <m:t>Δ</m:t>
          </m:r>
          <m:r>
            <w:rPr>
              <w:rFonts w:ascii="Cambria Math" w:eastAsiaTheme="majorEastAsia" w:hAnsi="Cambria Math"/>
            </w:rPr>
            <m:t>T=1.000⋅1,225⋅V⋅15=1,8375⋅</m:t>
          </m:r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10</m:t>
              </m:r>
            </m:e>
            <m:sup>
              <m:r>
                <w:rPr>
                  <w:rFonts w:ascii="Cambria Math" w:eastAsiaTheme="majorEastAsia" w:hAnsi="Cambria Math"/>
                </w:rPr>
                <m:t>4</m:t>
              </m:r>
            </m:sup>
          </m:sSup>
          <m:r>
            <w:rPr>
              <w:rFonts w:ascii="Cambria Math" w:eastAsiaTheme="majorEastAsia" w:hAnsi="Cambria Math"/>
            </w:rPr>
            <m:t xml:space="preserve">⋅V     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J</m:t>
              </m:r>
            </m:e>
          </m:d>
        </m:oMath>
      </m:oMathPara>
    </w:p>
    <w:p w14:paraId="05D58E35" w14:textId="77777777" w:rsidR="0064602B" w:rsidRDefault="0064602B" w:rsidP="00D56CD4">
      <w:pPr>
        <w:rPr>
          <w:rFonts w:eastAsiaTheme="majorEastAsia"/>
        </w:rPr>
      </w:pPr>
    </w:p>
    <w:p w14:paraId="17CBBF38" w14:textId="7E737C04" w:rsidR="00B53D27" w:rsidRDefault="00B53D27">
      <w:pPr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F6999E5" w14:textId="2E795EB2" w:rsidR="00B53D27" w:rsidRDefault="00B53D27" w:rsidP="00B53D27">
      <w:pPr>
        <w:pStyle w:val="Titolo1"/>
        <w:rPr>
          <w:rFonts w:eastAsiaTheme="majorEastAsia"/>
        </w:rPr>
      </w:pPr>
      <w:r>
        <w:rPr>
          <w:rFonts w:eastAsiaTheme="majorEastAsia"/>
        </w:rPr>
        <w:lastRenderedPageBreak/>
        <w:t>Appunti su STM32</w:t>
      </w:r>
    </w:p>
    <w:p w14:paraId="4E4374B0" w14:textId="77777777" w:rsidR="00B53D27" w:rsidRDefault="00B53D27" w:rsidP="00D56CD4">
      <w:pPr>
        <w:rPr>
          <w:rFonts w:eastAsiaTheme="majorEastAsia"/>
        </w:rPr>
      </w:pPr>
    </w:p>
    <w:p w14:paraId="162FBBCB" w14:textId="757CC153" w:rsidR="00B53D27" w:rsidRDefault="00B53D27" w:rsidP="00D56CD4">
      <w:pPr>
        <w:rPr>
          <w:rFonts w:eastAsiaTheme="majorEastAsia"/>
        </w:rPr>
      </w:pPr>
      <w:r>
        <w:rPr>
          <w:rFonts w:eastAsiaTheme="majorEastAsia"/>
        </w:rPr>
        <w:t xml:space="preserve">Modello utilizzato: </w:t>
      </w:r>
      <w:r w:rsidR="00AE66D8" w:rsidRPr="00AE66D8">
        <w:rPr>
          <w:rFonts w:eastAsiaTheme="majorEastAsia"/>
        </w:rPr>
        <w:t>STM32C051x6/x8</w:t>
      </w:r>
    </w:p>
    <w:p w14:paraId="112CAC7D" w14:textId="77777777" w:rsidR="00B53D27" w:rsidRDefault="00B53D27" w:rsidP="00D56CD4">
      <w:pPr>
        <w:rPr>
          <w:rFonts w:eastAsiaTheme="majorEastAsia"/>
        </w:rPr>
      </w:pPr>
    </w:p>
    <w:p w14:paraId="21D47A93" w14:textId="570BA5E1" w:rsidR="00104162" w:rsidRDefault="00104162" w:rsidP="00D56CD4">
      <w:pPr>
        <w:rPr>
          <w:rFonts w:eastAsiaTheme="majorEastAsia"/>
        </w:rPr>
      </w:pPr>
      <w:r>
        <w:rPr>
          <w:rFonts w:eastAsiaTheme="majorEastAsia"/>
        </w:rPr>
        <w:t>Ci sono due tipi di memorie:</w:t>
      </w:r>
    </w:p>
    <w:p w14:paraId="7451EDDA" w14:textId="20554C88" w:rsidR="00104162" w:rsidRDefault="00104162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proofErr w:type="gramStart"/>
      <w:r>
        <w:rPr>
          <w:rFonts w:eastAsiaTheme="majorEastAsia"/>
        </w:rPr>
        <w:t xml:space="preserve">la </w:t>
      </w:r>
      <w:r w:rsidR="004549E4">
        <w:rPr>
          <w:rFonts w:eastAsiaTheme="majorEastAsia"/>
        </w:rPr>
        <w:t>flash</w:t>
      </w:r>
      <w:proofErr w:type="gramEnd"/>
      <w:r w:rsidR="004549E4">
        <w:rPr>
          <w:rFonts w:eastAsiaTheme="majorEastAsia"/>
        </w:rPr>
        <w:t xml:space="preserve"> è una ROM e serve per memorizzare il programma e le variabili costanti;</w:t>
      </w:r>
    </w:p>
    <w:p w14:paraId="7464248A" w14:textId="5890ACBF" w:rsidR="004549E4" w:rsidRDefault="004549E4" w:rsidP="00104162">
      <w:pPr>
        <w:pStyle w:val="Paragrafoelenco"/>
        <w:numPr>
          <w:ilvl w:val="0"/>
          <w:numId w:val="35"/>
        </w:numPr>
        <w:rPr>
          <w:rFonts w:eastAsiaTheme="majorEastAsia"/>
        </w:rPr>
      </w:pPr>
      <w:r>
        <w:rPr>
          <w:rFonts w:eastAsiaTheme="majorEastAsia"/>
        </w:rPr>
        <w:t>la SRAM</w:t>
      </w:r>
      <w:r w:rsidR="00A01EF5">
        <w:rPr>
          <w:rFonts w:eastAsiaTheme="majorEastAsia"/>
        </w:rPr>
        <w:t xml:space="preserve"> è una RAM che immagazzina dati tramite circuiti flip-flop, </w:t>
      </w:r>
      <w:r w:rsidR="00965076">
        <w:rPr>
          <w:rFonts w:eastAsiaTheme="majorEastAsia"/>
        </w:rPr>
        <w:t>è molto veloce e serve per immagazzinare dati temporanei che spariranno una volta interrotta l’alimentazione.</w:t>
      </w:r>
    </w:p>
    <w:p w14:paraId="27B0824E" w14:textId="34C5C5D9" w:rsidR="005A71AC" w:rsidRPr="005A71AC" w:rsidRDefault="005A71AC" w:rsidP="005A71AC">
      <w:pPr>
        <w:rPr>
          <w:rFonts w:eastAsiaTheme="majorEastAsia"/>
        </w:rPr>
      </w:pPr>
      <w:hyperlink r:id="rId11" w:history="1">
        <w:r w:rsidRPr="005A71AC">
          <w:rPr>
            <w:rStyle w:val="Collegamentoipertestuale"/>
            <w:rFonts w:eastAsiaTheme="majorEastAsia"/>
          </w:rPr>
          <w:t>Questo articolo</w:t>
        </w:r>
      </w:hyperlink>
      <w:r>
        <w:rPr>
          <w:rFonts w:eastAsiaTheme="majorEastAsia"/>
        </w:rPr>
        <w:t xml:space="preserve"> approfondisce bene la differenza tra le due.</w:t>
      </w:r>
    </w:p>
    <w:p w14:paraId="1461AD7D" w14:textId="77777777" w:rsidR="00104162" w:rsidRDefault="00104162" w:rsidP="00D56CD4">
      <w:pPr>
        <w:rPr>
          <w:rFonts w:eastAsiaTheme="majorEastAsia"/>
        </w:rPr>
      </w:pPr>
    </w:p>
    <w:p w14:paraId="22E23D31" w14:textId="25E9696F" w:rsidR="00B53D27" w:rsidRDefault="00B17F63" w:rsidP="00D56CD4">
      <w:pPr>
        <w:rPr>
          <w:rFonts w:eastAsiaTheme="majorEastAsia"/>
        </w:rPr>
      </w:pPr>
      <w:r>
        <w:rPr>
          <w:rFonts w:eastAsiaTheme="majorEastAsia"/>
        </w:rPr>
        <w:t>L’unità di calcolo CRC</w:t>
      </w:r>
      <w:r w:rsidR="00F7549A">
        <w:rPr>
          <w:rFonts w:eastAsiaTheme="majorEastAsia"/>
        </w:rPr>
        <w:t xml:space="preserve"> (</w:t>
      </w:r>
      <w:proofErr w:type="spellStart"/>
      <w:r w:rsidR="00F7549A">
        <w:rPr>
          <w:rFonts w:eastAsiaTheme="majorEastAsia"/>
        </w:rPr>
        <w:fldChar w:fldCharType="begin"/>
      </w:r>
      <w:r w:rsidR="00F7549A">
        <w:rPr>
          <w:rFonts w:eastAsiaTheme="majorEastAsia"/>
        </w:rPr>
        <w:instrText>HYPERLINK "https://en.wikipedia.org/wiki/Cyclic_redundancy_check"</w:instrText>
      </w:r>
      <w:r w:rsidR="00F7549A">
        <w:rPr>
          <w:rFonts w:eastAsiaTheme="majorEastAsia"/>
        </w:rPr>
      </w:r>
      <w:r w:rsidR="00F7549A">
        <w:rPr>
          <w:rFonts w:eastAsiaTheme="majorEastAsia"/>
        </w:rPr>
        <w:fldChar w:fldCharType="separate"/>
      </w:r>
      <w:r w:rsidR="00F7549A" w:rsidRPr="00F7549A">
        <w:rPr>
          <w:rStyle w:val="Collegamentoipertestuale"/>
          <w:rFonts w:eastAsiaTheme="majorEastAsia"/>
        </w:rPr>
        <w:t>Cyclic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</w:t>
      </w:r>
      <w:proofErr w:type="spellStart"/>
      <w:r w:rsidR="00F7549A" w:rsidRPr="00F7549A">
        <w:rPr>
          <w:rStyle w:val="Collegamentoipertestuale"/>
          <w:rFonts w:eastAsiaTheme="majorEastAsia"/>
        </w:rPr>
        <w:t>Redundancy</w:t>
      </w:r>
      <w:proofErr w:type="spellEnd"/>
      <w:r w:rsidR="00F7549A" w:rsidRPr="00F7549A">
        <w:rPr>
          <w:rStyle w:val="Collegamentoipertestuale"/>
          <w:rFonts w:eastAsiaTheme="majorEastAsia"/>
        </w:rPr>
        <w:t xml:space="preserve"> Check</w:t>
      </w:r>
      <w:r w:rsidR="00F7549A">
        <w:rPr>
          <w:rFonts w:eastAsiaTheme="majorEastAsia"/>
        </w:rPr>
        <w:fldChar w:fldCharType="end"/>
      </w:r>
      <w:r w:rsidR="00F7549A">
        <w:rPr>
          <w:rFonts w:eastAsiaTheme="majorEastAsia"/>
        </w:rPr>
        <w:t>)</w:t>
      </w:r>
      <w:r w:rsidR="00CA258E">
        <w:rPr>
          <w:rFonts w:eastAsiaTheme="majorEastAsia"/>
        </w:rPr>
        <w:t xml:space="preserve"> è un sistema/codice </w:t>
      </w:r>
      <w:r w:rsidR="00AE36C5">
        <w:rPr>
          <w:rFonts w:eastAsiaTheme="majorEastAsia"/>
        </w:rPr>
        <w:t>utile contro errori e corruzione di dati.</w:t>
      </w:r>
    </w:p>
    <w:p w14:paraId="5DD0DE3B" w14:textId="77777777" w:rsidR="00B53D27" w:rsidRDefault="00B53D27" w:rsidP="00D56CD4">
      <w:pPr>
        <w:rPr>
          <w:rFonts w:eastAsiaTheme="majorEastAsia"/>
        </w:rPr>
      </w:pPr>
    </w:p>
    <w:p w14:paraId="2DAC35DB" w14:textId="27B5B20E" w:rsidR="00B53D27" w:rsidRDefault="005373B2" w:rsidP="00D56CD4">
      <w:pPr>
        <w:rPr>
          <w:rFonts w:eastAsiaTheme="majorEastAsia"/>
        </w:rPr>
      </w:pPr>
      <w:r>
        <w:rPr>
          <w:rFonts w:eastAsiaTheme="majorEastAsia"/>
        </w:rPr>
        <w:t xml:space="preserve">Il </w:t>
      </w:r>
      <w:proofErr w:type="spellStart"/>
      <w:r w:rsidR="00D079F9">
        <w:rPr>
          <w:rFonts w:eastAsiaTheme="majorEastAsia"/>
        </w:rPr>
        <w:t>brownout</w:t>
      </w:r>
      <w:proofErr w:type="spellEnd"/>
      <w:r w:rsidR="00D079F9">
        <w:rPr>
          <w:rFonts w:eastAsiaTheme="majorEastAsia"/>
        </w:rPr>
        <w:t xml:space="preserve"> reset è un sistema che permette di sospendere le funzionalità</w:t>
      </w:r>
      <w:r w:rsidR="00CF3648">
        <w:rPr>
          <w:rFonts w:eastAsiaTheme="majorEastAsia"/>
        </w:rPr>
        <w:t xml:space="preserve"> del </w:t>
      </w:r>
      <w:proofErr w:type="gramStart"/>
      <w:r w:rsidR="00CF3648">
        <w:rPr>
          <w:rFonts w:eastAsiaTheme="majorEastAsia"/>
        </w:rPr>
        <w:t>micro-controllore</w:t>
      </w:r>
      <w:proofErr w:type="gramEnd"/>
      <w:r w:rsidR="0086435C">
        <w:rPr>
          <w:rFonts w:eastAsiaTheme="majorEastAsia"/>
        </w:rPr>
        <w:t xml:space="preserve"> quando la tensione di alimentazione è minore di quella minima prevista (evitando, di conseguenza, errori e comportamenti imprevisti).</w:t>
      </w:r>
    </w:p>
    <w:p w14:paraId="4A1031E2" w14:textId="77777777" w:rsidR="00B53D27" w:rsidRDefault="00B53D27" w:rsidP="00D56CD4">
      <w:pPr>
        <w:rPr>
          <w:rFonts w:eastAsiaTheme="majorEastAsia"/>
        </w:rPr>
      </w:pPr>
    </w:p>
    <w:p w14:paraId="175BBF04" w14:textId="00161A9A" w:rsidR="00B53D27" w:rsidRDefault="00D429EB" w:rsidP="00D56CD4">
      <w:pPr>
        <w:rPr>
          <w:rFonts w:eastAsiaTheme="majorEastAsia"/>
        </w:rPr>
      </w:pPr>
      <w:r>
        <w:rPr>
          <w:rFonts w:eastAsiaTheme="majorEastAsia"/>
        </w:rPr>
        <w:t>Un canale DMA (Direct Access Memory) è un canale che permette di accedere alla memoria senza</w:t>
      </w:r>
      <w:r w:rsidR="00A94DE3">
        <w:rPr>
          <w:rFonts w:eastAsiaTheme="majorEastAsia"/>
        </w:rPr>
        <w:t xml:space="preserve"> il coinvolgimento della CPU.</w:t>
      </w:r>
    </w:p>
    <w:p w14:paraId="7BD4D514" w14:textId="77777777" w:rsidR="00B53D27" w:rsidRDefault="00B53D27" w:rsidP="00D56CD4">
      <w:pPr>
        <w:rPr>
          <w:rFonts w:eastAsiaTheme="majorEastAsia"/>
        </w:rPr>
      </w:pPr>
    </w:p>
    <w:p w14:paraId="15BD3200" w14:textId="77777777" w:rsidR="00B53D27" w:rsidRDefault="00B53D27" w:rsidP="00D56CD4">
      <w:pPr>
        <w:rPr>
          <w:rFonts w:eastAsiaTheme="majorEastAsia"/>
        </w:rPr>
      </w:pPr>
    </w:p>
    <w:p w14:paraId="16848D2E" w14:textId="77777777" w:rsidR="00B53D27" w:rsidRDefault="00B53D27" w:rsidP="00D56CD4">
      <w:pPr>
        <w:rPr>
          <w:rFonts w:eastAsiaTheme="majorEastAsia"/>
        </w:rPr>
      </w:pPr>
    </w:p>
    <w:p w14:paraId="18947D1A" w14:textId="77777777" w:rsidR="00B53D27" w:rsidRPr="00D56CD4" w:rsidRDefault="00B53D27" w:rsidP="00D56CD4">
      <w:pPr>
        <w:rPr>
          <w:rFonts w:eastAsiaTheme="majorEastAsia"/>
        </w:rPr>
      </w:pPr>
    </w:p>
    <w:p w14:paraId="25D641B1" w14:textId="77777777" w:rsidR="007C251C" w:rsidRPr="00D56CD4" w:rsidRDefault="007C251C" w:rsidP="00D56CD4">
      <w:pPr>
        <w:rPr>
          <w:rFonts w:eastAsiaTheme="majorEastAsia"/>
        </w:rPr>
      </w:pPr>
    </w:p>
    <w:p w14:paraId="27A2F007" w14:textId="77777777" w:rsidR="00E876B2" w:rsidRPr="00C14E82" w:rsidRDefault="00E876B2" w:rsidP="00E876B2">
      <w:pPr>
        <w:jc w:val="left"/>
        <w:rPr>
          <w:rFonts w:eastAsiaTheme="majorEastAsia"/>
        </w:rPr>
      </w:pPr>
      <w:r w:rsidRPr="00C14E82">
        <w:rPr>
          <w:rFonts w:eastAsiaTheme="majorEastAsia"/>
        </w:rPr>
        <w:br w:type="page"/>
      </w:r>
    </w:p>
    <w:p w14:paraId="30DF1662" w14:textId="77777777" w:rsidR="00E876B2" w:rsidRPr="00C14E82" w:rsidRDefault="00E876B2" w:rsidP="00E876B2">
      <w:pPr>
        <w:pStyle w:val="Titolo1"/>
      </w:pPr>
      <w:bookmarkStart w:id="1" w:name="_Toc210646723"/>
      <w:r w:rsidRPr="00C14E82">
        <w:lastRenderedPageBreak/>
        <w:t>Test d</w:t>
      </w:r>
      <w:r w:rsidR="00E912EF">
        <w:t>i…</w:t>
      </w:r>
      <w:bookmarkEnd w:id="1"/>
    </w:p>
    <w:p w14:paraId="796A7F45" w14:textId="77777777" w:rsidR="00E876B2" w:rsidRPr="00C14E82" w:rsidRDefault="00E876B2" w:rsidP="00E876B2"/>
    <w:p w14:paraId="05A179D3" w14:textId="77777777" w:rsidR="00E876B2" w:rsidRPr="00C14E82" w:rsidRDefault="00E876B2" w:rsidP="00E876B2">
      <w:pPr>
        <w:pStyle w:val="Titolo2"/>
      </w:pPr>
      <w:bookmarkStart w:id="2" w:name="_Toc210646724"/>
      <w:r w:rsidRPr="00C14E82">
        <w:t>Introduzione</w:t>
      </w:r>
      <w:bookmarkEnd w:id="2"/>
    </w:p>
    <w:p w14:paraId="1ECB3B97" w14:textId="77777777" w:rsidR="00E876B2" w:rsidRDefault="00E876B2" w:rsidP="00E876B2"/>
    <w:p w14:paraId="75B9E293" w14:textId="77777777" w:rsidR="00E72F7E" w:rsidRDefault="002D2108" w:rsidP="00E876B2">
      <w:r>
        <w:t>Questo test…</w:t>
      </w:r>
    </w:p>
    <w:p w14:paraId="77360F9E" w14:textId="77777777" w:rsidR="00FC621C" w:rsidRDefault="00FC621C" w:rsidP="00E876B2"/>
    <w:p w14:paraId="70022817" w14:textId="77777777" w:rsidR="00E876B2" w:rsidRPr="00C14E82" w:rsidRDefault="00E876B2" w:rsidP="00E876B2">
      <w:pPr>
        <w:pStyle w:val="Titolo2"/>
      </w:pPr>
      <w:bookmarkStart w:id="3" w:name="_Toc210646725"/>
      <w:r w:rsidRPr="00C14E82">
        <w:t>Setup e modalità di esecuzione</w:t>
      </w:r>
      <w:bookmarkEnd w:id="3"/>
    </w:p>
    <w:p w14:paraId="1DC8F8C3" w14:textId="77777777" w:rsidR="0016651E" w:rsidRDefault="0016651E" w:rsidP="00E876B2"/>
    <w:p w14:paraId="41FC14CD" w14:textId="77777777" w:rsidR="00474214" w:rsidRDefault="00474214" w:rsidP="00E876B2"/>
    <w:p w14:paraId="7EB6CCA4" w14:textId="77777777" w:rsidR="00474214" w:rsidRDefault="00474214" w:rsidP="00E876B2"/>
    <w:tbl>
      <w:tblPr>
        <w:tblStyle w:val="Stile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74214" w14:paraId="328AF981" w14:textId="77777777" w:rsidTr="00474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5D5BD6B" w14:textId="77777777" w:rsidR="00474214" w:rsidRDefault="00474214" w:rsidP="00474214">
            <w:pPr>
              <w:jc w:val="center"/>
            </w:pPr>
          </w:p>
        </w:tc>
        <w:tc>
          <w:tcPr>
            <w:tcW w:w="1925" w:type="dxa"/>
          </w:tcPr>
          <w:p w14:paraId="33D085DE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AC60E0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0D594D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427B656" w14:textId="77777777" w:rsidR="00474214" w:rsidRDefault="00474214" w:rsidP="004742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769B7EE9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89291DF" w14:textId="77777777" w:rsidR="00474214" w:rsidRDefault="00474214" w:rsidP="00E876B2"/>
        </w:tc>
        <w:tc>
          <w:tcPr>
            <w:tcW w:w="1925" w:type="dxa"/>
          </w:tcPr>
          <w:p w14:paraId="49F2E0D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5A8873A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D587DDC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6E126D5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214" w14:paraId="0063563B" w14:textId="77777777" w:rsidTr="004742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660A010" w14:textId="77777777" w:rsidR="00474214" w:rsidRDefault="00474214" w:rsidP="00E876B2"/>
        </w:tc>
        <w:tc>
          <w:tcPr>
            <w:tcW w:w="1925" w:type="dxa"/>
          </w:tcPr>
          <w:p w14:paraId="03E9638D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B9CD49E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95744F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29BDC69" w14:textId="77777777" w:rsidR="00474214" w:rsidRDefault="00474214" w:rsidP="00E876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74214" w14:paraId="0A8C17AF" w14:textId="77777777" w:rsidTr="00474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DEFBDBE" w14:textId="77777777" w:rsidR="00474214" w:rsidRDefault="00474214" w:rsidP="00E876B2"/>
        </w:tc>
        <w:tc>
          <w:tcPr>
            <w:tcW w:w="1925" w:type="dxa"/>
          </w:tcPr>
          <w:p w14:paraId="714F1796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248BD92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B9D490E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C086EB7" w14:textId="77777777" w:rsidR="00474214" w:rsidRDefault="00474214" w:rsidP="00E87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7546B4" w14:textId="77777777" w:rsidR="009739B8" w:rsidRDefault="009739B8" w:rsidP="00E876B2"/>
    <w:p w14:paraId="1D262EBA" w14:textId="77777777" w:rsidR="004265B8" w:rsidRDefault="004265B8" w:rsidP="00E876B2"/>
    <w:p w14:paraId="5CDB460C" w14:textId="77777777" w:rsidR="00771586" w:rsidRPr="004265B8" w:rsidRDefault="00771586" w:rsidP="00E876B2"/>
    <w:tbl>
      <w:tblPr>
        <w:tblStyle w:val="StileImmagini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651E" w:rsidRPr="004265B8" w14:paraId="3094E43E" w14:textId="77777777" w:rsidTr="009739B8">
        <w:tc>
          <w:tcPr>
            <w:tcW w:w="9628" w:type="dxa"/>
          </w:tcPr>
          <w:p w14:paraId="631B2834" w14:textId="77777777" w:rsidR="00771586" w:rsidRDefault="00771586" w:rsidP="00771586">
            <w:pPr>
              <w:keepNext/>
              <w:keepLines/>
              <w:jc w:val="center"/>
              <w:rPr>
                <w:b/>
              </w:rPr>
            </w:pPr>
          </w:p>
          <w:p w14:paraId="23E237AC" w14:textId="77777777" w:rsidR="0016651E" w:rsidRPr="004265B8" w:rsidRDefault="009469D6" w:rsidP="00771586">
            <w:pPr>
              <w:keepNext/>
              <w:keepLines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D4AE25E" wp14:editId="1CDB056B">
                  <wp:extent cx="2880000" cy="2159327"/>
                  <wp:effectExtent l="0" t="0" r="0" b="0"/>
                  <wp:docPr id="441051258" name="Immagine 5" descr="Immagine che contiene testo, verde, Carattere, schermat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051258" name="Immagine 5" descr="Immagine che contiene testo, verde, Carattere, schermata&#10;&#10;Il contenuto generato dall'IA potrebbe non essere corret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59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E80BA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  <w:p w14:paraId="681D1EBC" w14:textId="2DA4E6F1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  <w:r w:rsidRPr="003D61B6">
              <w:rPr>
                <w:b/>
              </w:rPr>
              <w:t xml:space="preserve">Figura </w:t>
            </w:r>
            <w:r w:rsidRPr="003D61B6">
              <w:rPr>
                <w:b/>
              </w:rPr>
              <w:fldChar w:fldCharType="begin"/>
            </w:r>
            <w:r w:rsidRPr="003D61B6">
              <w:rPr>
                <w:b/>
              </w:rPr>
              <w:instrText xml:space="preserve"> SEQ Figura \* ARABIC </w:instrText>
            </w:r>
            <w:r w:rsidRPr="003D61B6">
              <w:rPr>
                <w:b/>
              </w:rPr>
              <w:fldChar w:fldCharType="separate"/>
            </w:r>
            <w:r w:rsidR="00A961AE">
              <w:rPr>
                <w:b/>
                <w:noProof/>
              </w:rPr>
              <w:t>1</w:t>
            </w:r>
            <w:r w:rsidRPr="003D61B6">
              <w:rPr>
                <w:b/>
              </w:rPr>
              <w:fldChar w:fldCharType="end"/>
            </w:r>
            <w:r w:rsidRPr="004265B8">
              <w:t xml:space="preserve"> - Didascalia</w:t>
            </w:r>
          </w:p>
          <w:p w14:paraId="4030F0DB" w14:textId="77777777" w:rsidR="0016651E" w:rsidRPr="004265B8" w:rsidRDefault="0016651E" w:rsidP="00771586">
            <w:pPr>
              <w:keepNext/>
              <w:keepLines/>
              <w:jc w:val="center"/>
              <w:rPr>
                <w:b/>
              </w:rPr>
            </w:pPr>
          </w:p>
        </w:tc>
      </w:tr>
    </w:tbl>
    <w:p w14:paraId="5B04DA77" w14:textId="77777777" w:rsidR="004A306E" w:rsidRDefault="004A306E" w:rsidP="00E876B2"/>
    <w:p w14:paraId="643DED0E" w14:textId="77777777" w:rsidR="00E876B2" w:rsidRPr="00C14E82" w:rsidRDefault="00E876B2" w:rsidP="00E876B2">
      <w:pPr>
        <w:pStyle w:val="Titolo2"/>
      </w:pPr>
      <w:bookmarkStart w:id="4" w:name="_Toc210646726"/>
      <w:r w:rsidRPr="00C14E82">
        <w:t>Risultati</w:t>
      </w:r>
      <w:bookmarkEnd w:id="4"/>
    </w:p>
    <w:p w14:paraId="36BC2C85" w14:textId="77777777" w:rsidR="00E876B2" w:rsidRDefault="00E876B2" w:rsidP="00E876B2"/>
    <w:p w14:paraId="6C04BC83" w14:textId="77777777" w:rsidR="004A306E" w:rsidRDefault="004A306E" w:rsidP="00E876B2"/>
    <w:p w14:paraId="0CC0D166" w14:textId="77777777" w:rsidR="004A306E" w:rsidRPr="00C14E82" w:rsidRDefault="004A306E" w:rsidP="00E876B2"/>
    <w:p w14:paraId="5C2DE76E" w14:textId="77777777" w:rsidR="00E876B2" w:rsidRPr="00C14E82" w:rsidRDefault="00E876B2" w:rsidP="00E876B2">
      <w:pPr>
        <w:pStyle w:val="Titolo2"/>
      </w:pPr>
      <w:bookmarkStart w:id="5" w:name="_Toc210646727"/>
      <w:r w:rsidRPr="00C14E82">
        <w:t>Conclusioni</w:t>
      </w:r>
      <w:bookmarkEnd w:id="5"/>
    </w:p>
    <w:p w14:paraId="68145BB2" w14:textId="77777777" w:rsidR="00E876B2" w:rsidRPr="00C14E82" w:rsidRDefault="00E876B2" w:rsidP="00E876B2"/>
    <w:p w14:paraId="700EBBB7" w14:textId="77777777" w:rsidR="00E876B2" w:rsidRPr="00C14E82" w:rsidRDefault="00314DED" w:rsidP="00E876B2">
      <w:pPr>
        <w:rPr>
          <w:rFonts w:eastAsiaTheme="majorEastAsia"/>
        </w:rPr>
      </w:pPr>
      <w:r>
        <w:rPr>
          <w:rFonts w:eastAsiaTheme="majorEastAsia"/>
        </w:rPr>
        <w:t>Il test ha avuto esito</w:t>
      </w:r>
      <w:r w:rsidR="004A306E">
        <w:rPr>
          <w:rFonts w:eastAsiaTheme="majorEastAsia"/>
        </w:rPr>
        <w:t>…</w:t>
      </w:r>
    </w:p>
    <w:p w14:paraId="00444595" w14:textId="77777777" w:rsidR="005F7F70" w:rsidRPr="00C14E82" w:rsidRDefault="005F7F70" w:rsidP="002555F1"/>
    <w:p w14:paraId="562E2065" w14:textId="77777777" w:rsidR="00D65232" w:rsidRPr="00C14E82" w:rsidRDefault="00D65232">
      <w:pPr>
        <w:jc w:val="left"/>
      </w:pPr>
      <w:r w:rsidRPr="00C14E82">
        <w:br w:type="page"/>
      </w:r>
    </w:p>
    <w:p w14:paraId="429DB688" w14:textId="77777777" w:rsidR="00F9251E" w:rsidRPr="00C14E82" w:rsidRDefault="006A3F63" w:rsidP="006A3F63">
      <w:pPr>
        <w:pStyle w:val="Titolo1"/>
      </w:pPr>
      <w:bookmarkStart w:id="6" w:name="_Toc210646728"/>
      <w:r w:rsidRPr="00C14E82">
        <w:lastRenderedPageBreak/>
        <w:t>Link utili</w:t>
      </w:r>
      <w:bookmarkEnd w:id="6"/>
    </w:p>
    <w:p w14:paraId="37706097" w14:textId="77777777" w:rsidR="006A3F63" w:rsidRDefault="006A3F63"/>
    <w:p w14:paraId="6D364AE2" w14:textId="405C7D1B" w:rsidR="003F32A8" w:rsidRDefault="0064602B">
      <w:hyperlink r:id="rId13" w:history="1">
        <w:r>
          <w:rPr>
            <w:rStyle w:val="Collegamentoipertestuale"/>
          </w:rPr>
          <w:t>Link alla pagina GitHub</w:t>
        </w:r>
      </w:hyperlink>
    </w:p>
    <w:p w14:paraId="56E3AB9F" w14:textId="77777777" w:rsidR="006D2F47" w:rsidRDefault="006D2F47"/>
    <w:p w14:paraId="28BA5516" w14:textId="1C83BCDF" w:rsidR="00DC69B5" w:rsidRDefault="0064602B">
      <w:hyperlink r:id="rId14" w:history="1">
        <w:r w:rsidRPr="0076331A">
          <w:rPr>
            <w:rStyle w:val="Collegamentoipertestuale"/>
          </w:rPr>
          <w:t xml:space="preserve">Link alla pagina </w:t>
        </w:r>
        <w:proofErr w:type="spellStart"/>
        <w:r w:rsidRPr="0076331A">
          <w:rPr>
            <w:rStyle w:val="Collegamentoipertestuale"/>
          </w:rPr>
          <w:t>OnShape</w:t>
        </w:r>
        <w:proofErr w:type="spellEnd"/>
      </w:hyperlink>
    </w:p>
    <w:p w14:paraId="52A88D6B" w14:textId="77777777" w:rsidR="0064602B" w:rsidRDefault="0064602B"/>
    <w:p w14:paraId="72E704DF" w14:textId="77777777" w:rsidR="0032739C" w:rsidRDefault="0032739C"/>
    <w:p w14:paraId="3E3D4CEC" w14:textId="77777777" w:rsidR="0064602B" w:rsidRDefault="0064602B"/>
    <w:p w14:paraId="4B650D40" w14:textId="77777777" w:rsidR="00DC69B5" w:rsidRDefault="00DC69B5"/>
    <w:p w14:paraId="773BE5C6" w14:textId="77777777" w:rsidR="006D2F47" w:rsidRDefault="006D2F47">
      <w:pPr>
        <w:jc w:val="left"/>
      </w:pPr>
      <w:r>
        <w:br w:type="page"/>
      </w:r>
    </w:p>
    <w:sdt>
      <w:sdtPr>
        <w:rPr>
          <w:b w:val="0"/>
          <w:bCs w:val="0"/>
          <w:color w:val="auto"/>
          <w:sz w:val="20"/>
          <w:szCs w:val="20"/>
        </w:rPr>
        <w:id w:val="273613817"/>
        <w:docPartObj>
          <w:docPartGallery w:val="Table of Contents"/>
          <w:docPartUnique/>
        </w:docPartObj>
      </w:sdtPr>
      <w:sdtEndPr>
        <w:rPr>
          <w:color w:val="00000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sdtEndPr>
      <w:sdtContent>
        <w:p w14:paraId="4FEAD62A" w14:textId="77777777" w:rsidR="006D2F47" w:rsidRPr="007C251C" w:rsidRDefault="006D2F47" w:rsidP="006D2F47">
          <w:pPr>
            <w:pStyle w:val="Titolosommario"/>
          </w:pPr>
          <w:r w:rsidRPr="007C251C">
            <w:t>Sommario</w:t>
          </w:r>
        </w:p>
        <w:p w14:paraId="7F26DF32" w14:textId="77777777" w:rsidR="006D2F47" w:rsidRPr="00C42491" w:rsidRDefault="006D2F47" w:rsidP="006D2F47"/>
        <w:p w14:paraId="14898441" w14:textId="377BFA36" w:rsidR="00A961AE" w:rsidRDefault="006D2F47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r w:rsidRPr="00C42491">
            <w:fldChar w:fldCharType="begin"/>
          </w:r>
          <w:r w:rsidRPr="00C42491">
            <w:instrText xml:space="preserve"> TOC \o "1-3" \h \z \u </w:instrText>
          </w:r>
          <w:r w:rsidRPr="00C42491">
            <w:fldChar w:fldCharType="separate"/>
          </w:r>
          <w:hyperlink w:anchor="_Toc210646722" w:history="1">
            <w:r w:rsidR="00A961AE" w:rsidRPr="00067261">
              <w:rPr>
                <w:rStyle w:val="Collegamentoipertestuale"/>
                <w:noProof/>
              </w:rPr>
              <w:t>1</w:t>
            </w:r>
            <w:r w:rsidR="00A961A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A961AE" w:rsidRPr="00067261">
              <w:rPr>
                <w:rStyle w:val="Collegamentoipertestuale"/>
                <w:noProof/>
              </w:rPr>
              <w:t>Introduzione</w:t>
            </w:r>
            <w:r w:rsidR="00A961AE">
              <w:rPr>
                <w:noProof/>
                <w:webHidden/>
              </w:rPr>
              <w:tab/>
            </w:r>
            <w:r w:rsidR="00A961AE">
              <w:rPr>
                <w:noProof/>
                <w:webHidden/>
              </w:rPr>
              <w:fldChar w:fldCharType="begin"/>
            </w:r>
            <w:r w:rsidR="00A961AE">
              <w:rPr>
                <w:noProof/>
                <w:webHidden/>
              </w:rPr>
              <w:instrText xml:space="preserve"> PAGEREF _Toc210646722 \h </w:instrText>
            </w:r>
            <w:r w:rsidR="00A961AE">
              <w:rPr>
                <w:noProof/>
                <w:webHidden/>
              </w:rPr>
            </w:r>
            <w:r w:rsidR="00A961AE">
              <w:rPr>
                <w:noProof/>
                <w:webHidden/>
              </w:rPr>
              <w:fldChar w:fldCharType="separate"/>
            </w:r>
            <w:r w:rsidR="00A961AE">
              <w:rPr>
                <w:noProof/>
                <w:webHidden/>
              </w:rPr>
              <w:t>1</w:t>
            </w:r>
            <w:r w:rsidR="00A961AE">
              <w:rPr>
                <w:noProof/>
                <w:webHidden/>
              </w:rPr>
              <w:fldChar w:fldCharType="end"/>
            </w:r>
          </w:hyperlink>
        </w:p>
        <w:p w14:paraId="7AA37F29" w14:textId="07703062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3" w:history="1">
            <w:r w:rsidRPr="00067261">
              <w:rPr>
                <w:rStyle w:val="Collegamentoipertestual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Test di…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4805" w14:textId="6DD4E8B9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4" w:history="1">
            <w:r w:rsidRPr="00067261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D909" w14:textId="316F3BCD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5" w:history="1">
            <w:r w:rsidRPr="00067261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Setup e modalità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FF36E" w14:textId="2DA908C7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6" w:history="1">
            <w:r w:rsidRPr="00067261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A8F8A" w14:textId="33C294FE" w:rsidR="00A961AE" w:rsidRDefault="00A961AE">
          <w:pPr>
            <w:pStyle w:val="Sommario2"/>
            <w:tabs>
              <w:tab w:val="left" w:pos="7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7" w:history="1">
            <w:r w:rsidRPr="00067261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16D09" w14:textId="4232AAB3" w:rsidR="00A961AE" w:rsidRDefault="00A961AE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0646728" w:history="1">
            <w:r w:rsidRPr="00067261">
              <w:rPr>
                <w:rStyle w:val="Collegamentoipertestual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067261">
              <w:rPr>
                <w:rStyle w:val="Collegamentoipertestuale"/>
                <w:noProof/>
              </w:rPr>
              <w:t>Link utili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81F8" w14:textId="21A0CC30" w:rsidR="006D2F47" w:rsidRPr="00C14E82" w:rsidRDefault="006D2F47" w:rsidP="006D2F47">
          <w:r w:rsidRPr="00C42491">
            <w:rPr>
              <w:b/>
              <w:bCs/>
            </w:rPr>
            <w:fldChar w:fldCharType="end"/>
          </w:r>
        </w:p>
      </w:sdtContent>
    </w:sdt>
    <w:p w14:paraId="4E3EE102" w14:textId="77777777" w:rsidR="006D2F47" w:rsidRDefault="006D2F47"/>
    <w:sectPr w:rsidR="006D2F47" w:rsidSect="00AA7117">
      <w:headerReference w:type="default" r:id="rId15"/>
      <w:footerReference w:type="even" r:id="rId16"/>
      <w:footerReference w:type="default" r:id="rId17"/>
      <w:pgSz w:w="11906" w:h="16838"/>
      <w:pgMar w:top="1417" w:right="1134" w:bottom="1134" w:left="1134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62FFD" w14:textId="77777777" w:rsidR="006F2078" w:rsidRPr="00C14E82" w:rsidRDefault="006F2078" w:rsidP="00956DA5">
      <w:r w:rsidRPr="00C14E82">
        <w:separator/>
      </w:r>
    </w:p>
  </w:endnote>
  <w:endnote w:type="continuationSeparator" w:id="0">
    <w:p w14:paraId="474BEBAA" w14:textId="77777777" w:rsidR="006F2078" w:rsidRPr="00C14E82" w:rsidRDefault="006F2078" w:rsidP="00956DA5">
      <w:r w:rsidRPr="00C14E8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3772D" w14:textId="77777777" w:rsidR="00864B5B" w:rsidRPr="00C14E82" w:rsidRDefault="00864B5B" w:rsidP="00864B5B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BEA8E" w14:textId="77777777" w:rsidR="00864B5B" w:rsidRPr="00C14E82" w:rsidRDefault="00864B5B" w:rsidP="00864B5B">
    <w:pPr>
      <w:pStyle w:val="Pidipagina"/>
      <w:jc w:val="center"/>
      <w:rPr>
        <w:sz w:val="16"/>
        <w:szCs w:val="16"/>
      </w:rPr>
    </w:pPr>
    <w:r w:rsidRPr="00C14E82">
      <w:rPr>
        <w:sz w:val="16"/>
        <w:szCs w:val="16"/>
      </w:rPr>
      <w:t xml:space="preserve">Il presente documento è di proprietà </w:t>
    </w:r>
    <w:r w:rsidRPr="00C14E82">
      <w:rPr>
        <w:sz w:val="16"/>
        <w:szCs w:val="16"/>
      </w:rPr>
      <w:t>Midac S.p.A. – Vietata la riproduzione non autorizzata</w:t>
    </w:r>
  </w:p>
  <w:p w14:paraId="73322FA3" w14:textId="77777777" w:rsidR="00864B5B" w:rsidRPr="00C14E82" w:rsidRDefault="00864B5B" w:rsidP="00864B5B">
    <w:pPr>
      <w:pStyle w:val="Pidipagina"/>
      <w:jc w:val="center"/>
      <w:rPr>
        <w:i/>
        <w:sz w:val="12"/>
        <w:szCs w:val="16"/>
      </w:rPr>
    </w:pPr>
    <w:r w:rsidRPr="00C14E82">
      <w:rPr>
        <w:i/>
        <w:sz w:val="12"/>
        <w:szCs w:val="12"/>
      </w:rPr>
      <w:t>This document is property of MIDAC S.p.A. – Unauthorised reproduction is forbidden</w:t>
    </w:r>
  </w:p>
  <w:p w14:paraId="675A6930" w14:textId="77777777" w:rsidR="00864B5B" w:rsidRPr="00C14E82" w:rsidRDefault="00864B5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89D11" w14:textId="77777777" w:rsidR="006F2078" w:rsidRPr="00C14E82" w:rsidRDefault="006F2078" w:rsidP="00956DA5">
      <w:r w:rsidRPr="00C14E82">
        <w:separator/>
      </w:r>
    </w:p>
  </w:footnote>
  <w:footnote w:type="continuationSeparator" w:id="0">
    <w:p w14:paraId="4BE6E264" w14:textId="77777777" w:rsidR="006F2078" w:rsidRPr="00C14E82" w:rsidRDefault="006F2078" w:rsidP="00956DA5">
      <w:r w:rsidRPr="00C14E8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8790" w:type="dxa"/>
      <w:tblInd w:w="427" w:type="dxa"/>
      <w:tblLayout w:type="fixed"/>
      <w:tblLook w:val="0000" w:firstRow="0" w:lastRow="0" w:firstColumn="0" w:lastColumn="0" w:noHBand="0" w:noVBand="0"/>
    </w:tblPr>
    <w:tblGrid>
      <w:gridCol w:w="2547"/>
      <w:gridCol w:w="2274"/>
      <w:gridCol w:w="3969"/>
    </w:tblGrid>
    <w:tr w:rsidR="00864B5B" w:rsidRPr="00C14E82" w14:paraId="284DF2E2" w14:textId="77777777" w:rsidTr="00F5541D">
      <w:trPr>
        <w:trHeight w:val="295"/>
      </w:trPr>
      <w:tc>
        <w:tcPr>
          <w:tcW w:w="2547" w:type="dxa"/>
          <w:vMerge w:val="restart"/>
          <w:vAlign w:val="center"/>
        </w:tcPr>
        <w:p w14:paraId="5C3B586C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lang w:val="it-IT" w:eastAsia="it-IT" w:bidi="ar-SA"/>
            </w:rPr>
          </w:pPr>
          <w:r w:rsidRPr="00C14E82">
            <w:rPr>
              <w:smallCaps/>
              <w:noProof/>
              <w:lang w:eastAsia="it-IT"/>
            </w:rPr>
            <w:drawing>
              <wp:inline distT="0" distB="0" distL="0" distR="0" wp14:anchorId="3097152D" wp14:editId="2F143751">
                <wp:extent cx="1460903" cy="433313"/>
                <wp:effectExtent l="0" t="0" r="6350" b="5080"/>
                <wp:docPr id="2" name="Immagine 2" descr="logoMidac_oriz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dac_orizz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/>
                        <a:srcRect l="6446" r="5860"/>
                        <a:stretch/>
                      </pic:blipFill>
                      <pic:spPr bwMode="auto">
                        <a:xfrm>
                          <a:off x="0" y="0"/>
                          <a:ext cx="1490724" cy="442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3" w:type="dxa"/>
          <w:gridSpan w:val="2"/>
          <w:vAlign w:val="center"/>
        </w:tcPr>
        <w:p w14:paraId="6BBC0D0F" w14:textId="3022F93B" w:rsidR="00864B5B" w:rsidRPr="00C14E82" w:rsidRDefault="00FA16EC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 w:rsidRPr="00C14E82">
            <w:rPr>
              <w:rFonts w:cs="Arial"/>
              <w:b/>
              <w:bCs/>
              <w:smallCaps/>
              <w:szCs w:val="28"/>
            </w:rPr>
            <w:fldChar w:fldCharType="begin"/>
          </w:r>
          <w:r w:rsidRPr="00C14E82">
            <w:rPr>
              <w:rFonts w:cs="Arial"/>
              <w:b/>
              <w:bCs/>
              <w:smallCaps/>
              <w:szCs w:val="28"/>
              <w:lang w:val="it-IT"/>
            </w:rPr>
            <w:instrText xml:space="preserve"> FILENAME   \* MERGEFORMAT </w:instrTex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separate"/>
          </w:r>
          <w:r w:rsidR="00972A8D">
            <w:rPr>
              <w:rFonts w:cs="Arial"/>
              <w:b/>
              <w:bCs/>
              <w:smallCaps/>
              <w:noProof/>
              <w:szCs w:val="28"/>
              <w:lang w:val="it-IT"/>
            </w:rPr>
            <w:t>Documentazione.docx</w:t>
          </w:r>
          <w:r w:rsidRPr="00C14E82">
            <w:rPr>
              <w:rFonts w:cs="Arial"/>
              <w:b/>
              <w:bCs/>
              <w:smallCaps/>
              <w:szCs w:val="28"/>
            </w:rPr>
            <w:fldChar w:fldCharType="end"/>
          </w:r>
        </w:p>
      </w:tc>
    </w:tr>
    <w:tr w:rsidR="00740E99" w:rsidRPr="00C14E82" w14:paraId="2E334308" w14:textId="77777777" w:rsidTr="00F5541D">
      <w:trPr>
        <w:trHeight w:val="538"/>
      </w:trPr>
      <w:tc>
        <w:tcPr>
          <w:tcW w:w="2547" w:type="dxa"/>
          <w:vMerge/>
          <w:vAlign w:val="center"/>
        </w:tcPr>
        <w:p w14:paraId="516B9A72" w14:textId="77777777" w:rsidR="00740E99" w:rsidRPr="00C14E82" w:rsidRDefault="00740E99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6243" w:type="dxa"/>
          <w:gridSpan w:val="2"/>
          <w:vAlign w:val="center"/>
        </w:tcPr>
        <w:p w14:paraId="2810F928" w14:textId="18D422CB" w:rsidR="002679A4" w:rsidRPr="00C14E82" w:rsidRDefault="00A961AE" w:rsidP="002679A4">
          <w:pPr>
            <w:pStyle w:val="Nessunaspaziatura"/>
            <w:spacing w:line="276" w:lineRule="auto"/>
            <w:jc w:val="center"/>
            <w:rPr>
              <w:rFonts w:cs="Arial"/>
              <w:smallCaps/>
              <w:szCs w:val="24"/>
              <w:lang w:val="it-IT"/>
            </w:rPr>
          </w:pPr>
          <w:r>
            <w:rPr>
              <w:rFonts w:cs="Arial"/>
              <w:smallCaps/>
              <w:szCs w:val="24"/>
              <w:lang w:val="it-IT"/>
            </w:rPr>
            <w:t>Documentazione per progetto</w:t>
          </w:r>
        </w:p>
      </w:tc>
    </w:tr>
    <w:tr w:rsidR="00864B5B" w:rsidRPr="00C14E82" w14:paraId="2D067935" w14:textId="77777777" w:rsidTr="00F5541D">
      <w:trPr>
        <w:trHeight w:val="283"/>
      </w:trPr>
      <w:tc>
        <w:tcPr>
          <w:tcW w:w="2547" w:type="dxa"/>
          <w:vMerge/>
          <w:vAlign w:val="center"/>
        </w:tcPr>
        <w:p w14:paraId="7F9F5907" w14:textId="77777777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smallCaps/>
              <w:szCs w:val="32"/>
              <w:lang w:val="it-IT"/>
            </w:rPr>
          </w:pPr>
        </w:p>
      </w:tc>
      <w:tc>
        <w:tcPr>
          <w:tcW w:w="2274" w:type="dxa"/>
          <w:vAlign w:val="center"/>
        </w:tcPr>
        <w:p w14:paraId="1F275A8E" w14:textId="79C12580" w:rsidR="00864B5B" w:rsidRPr="00C14E82" w:rsidRDefault="00864B5B" w:rsidP="00864B5B">
          <w:pPr>
            <w:pStyle w:val="Nessunaspaziatura"/>
            <w:spacing w:line="276" w:lineRule="auto"/>
            <w:jc w:val="center"/>
            <w:rPr>
              <w:rFonts w:cs="Arial"/>
              <w:smallCaps/>
              <w:szCs w:val="16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DATA:  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begin"/>
          </w:r>
          <w:r w:rsidR="008B50EB" w:rsidRPr="00C14E82">
            <w:rPr>
              <w:rFonts w:cs="Arial"/>
              <w:b/>
              <w:bCs/>
              <w:smallCaps/>
              <w:szCs w:val="24"/>
              <w:lang w:val="it-IT"/>
            </w:rPr>
            <w:instrText xml:space="preserve"> SAVEDATE  \@ "d/M/yyyy" </w:instrTex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separate"/>
          </w:r>
          <w:r w:rsidR="00B53D27">
            <w:rPr>
              <w:rFonts w:cs="Arial"/>
              <w:b/>
              <w:bCs/>
              <w:smallCaps/>
              <w:noProof/>
              <w:szCs w:val="24"/>
            </w:rPr>
            <w:t>6/10/2025</w:t>
          </w:r>
          <w:r w:rsidR="008B50EB" w:rsidRPr="00C14E82">
            <w:rPr>
              <w:rFonts w:cs="Arial"/>
              <w:b/>
              <w:bCs/>
              <w:smallCaps/>
              <w:szCs w:val="24"/>
            </w:rPr>
            <w:fldChar w:fldCharType="end"/>
          </w:r>
        </w:p>
      </w:tc>
      <w:tc>
        <w:tcPr>
          <w:tcW w:w="3969" w:type="dxa"/>
        </w:tcPr>
        <w:p w14:paraId="43C9BA8D" w14:textId="40E093C2" w:rsidR="00864B5B" w:rsidRPr="00C14E82" w:rsidRDefault="00864B5B" w:rsidP="00864B5B">
          <w:pPr>
            <w:pStyle w:val="Nessunaspaziatura"/>
            <w:spacing w:line="276" w:lineRule="auto"/>
            <w:rPr>
              <w:rFonts w:cs="Arial"/>
              <w:szCs w:val="24"/>
              <w:lang w:val="it-IT"/>
            </w:rPr>
          </w:pPr>
          <w:r w:rsidRPr="00C14E82">
            <w:rPr>
              <w:rFonts w:cs="Arial"/>
              <w:smallCaps/>
              <w:szCs w:val="16"/>
              <w:lang w:val="it-IT"/>
            </w:rPr>
            <w:t xml:space="preserve">AUTORE: </w:t>
          </w:r>
          <w:r w:rsidR="00236419" w:rsidRPr="00C14E82">
            <w:rPr>
              <w:rFonts w:cs="Arial"/>
              <w:smallCaps/>
              <w:szCs w:val="16"/>
            </w:rPr>
            <w:fldChar w:fldCharType="begin"/>
          </w:r>
          <w:r w:rsidR="00236419" w:rsidRPr="00C14E82">
            <w:rPr>
              <w:rFonts w:cs="Arial"/>
              <w:smallCaps/>
              <w:szCs w:val="16"/>
              <w:lang w:val="it-IT"/>
            </w:rPr>
            <w:instrText xml:space="preserve"> AUTHOR  \* FirstCap  \* MERGEFORMAT </w:instrText>
          </w:r>
          <w:r w:rsidR="00236419" w:rsidRPr="00C14E82">
            <w:rPr>
              <w:rFonts w:cs="Arial"/>
              <w:smallCaps/>
              <w:szCs w:val="16"/>
            </w:rPr>
            <w:fldChar w:fldCharType="separate"/>
          </w:r>
          <w:r w:rsidR="00972A8D">
            <w:rPr>
              <w:rFonts w:cs="Arial"/>
              <w:smallCaps/>
              <w:noProof/>
              <w:szCs w:val="16"/>
              <w:lang w:val="it-IT"/>
            </w:rPr>
            <w:t>Riccardo Mattuzzi</w:t>
          </w:r>
          <w:r w:rsidR="00236419" w:rsidRPr="00C14E82">
            <w:rPr>
              <w:rFonts w:cs="Arial"/>
              <w:smallCaps/>
              <w:szCs w:val="16"/>
            </w:rPr>
            <w:fldChar w:fldCharType="end"/>
          </w:r>
        </w:p>
      </w:tc>
    </w:tr>
  </w:tbl>
  <w:p w14:paraId="6C64B2C1" w14:textId="77777777" w:rsidR="00956DA5" w:rsidRPr="00C14E82" w:rsidRDefault="00956DA5" w:rsidP="00864B5B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C1AF6"/>
    <w:multiLevelType w:val="multilevel"/>
    <w:tmpl w:val="3366497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3510C0"/>
    <w:multiLevelType w:val="hybridMultilevel"/>
    <w:tmpl w:val="A44EF39A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1FFE"/>
    <w:multiLevelType w:val="hybridMultilevel"/>
    <w:tmpl w:val="39083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66224"/>
    <w:multiLevelType w:val="hybridMultilevel"/>
    <w:tmpl w:val="73B096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B4C"/>
    <w:multiLevelType w:val="hybridMultilevel"/>
    <w:tmpl w:val="7AF23D7C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2C4"/>
    <w:multiLevelType w:val="hybridMultilevel"/>
    <w:tmpl w:val="263891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34A8F"/>
    <w:multiLevelType w:val="hybridMultilevel"/>
    <w:tmpl w:val="9424CA46"/>
    <w:lvl w:ilvl="0" w:tplc="48F8D1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6B18"/>
    <w:multiLevelType w:val="hybridMultilevel"/>
    <w:tmpl w:val="4C802386"/>
    <w:lvl w:ilvl="0" w:tplc="0410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44150"/>
    <w:multiLevelType w:val="hybridMultilevel"/>
    <w:tmpl w:val="69C62D9C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A727B"/>
    <w:multiLevelType w:val="hybridMultilevel"/>
    <w:tmpl w:val="73667A7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941A6"/>
    <w:multiLevelType w:val="hybridMultilevel"/>
    <w:tmpl w:val="E00A65C6"/>
    <w:lvl w:ilvl="0" w:tplc="A618967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015"/>
    <w:multiLevelType w:val="hybridMultilevel"/>
    <w:tmpl w:val="7A1E74A6"/>
    <w:lvl w:ilvl="0" w:tplc="2D381D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C5841"/>
    <w:multiLevelType w:val="hybridMultilevel"/>
    <w:tmpl w:val="C324DF32"/>
    <w:lvl w:ilvl="0" w:tplc="5B7AF4C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C5ACA"/>
    <w:multiLevelType w:val="hybridMultilevel"/>
    <w:tmpl w:val="9070A360"/>
    <w:lvl w:ilvl="0" w:tplc="C18CAED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  <w:sz w:val="2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63DD6"/>
    <w:multiLevelType w:val="hybridMultilevel"/>
    <w:tmpl w:val="DE8EB004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97174"/>
    <w:multiLevelType w:val="hybridMultilevel"/>
    <w:tmpl w:val="A00087D8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B6C"/>
    <w:multiLevelType w:val="hybridMultilevel"/>
    <w:tmpl w:val="11A0A102"/>
    <w:lvl w:ilvl="0" w:tplc="0410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756D"/>
    <w:multiLevelType w:val="hybridMultilevel"/>
    <w:tmpl w:val="F51846E6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D2FBC"/>
    <w:multiLevelType w:val="hybridMultilevel"/>
    <w:tmpl w:val="EBFA9C86"/>
    <w:lvl w:ilvl="0" w:tplc="0410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C4852"/>
    <w:multiLevelType w:val="hybridMultilevel"/>
    <w:tmpl w:val="44FAB582"/>
    <w:lvl w:ilvl="0" w:tplc="041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BDD"/>
    <w:multiLevelType w:val="hybridMultilevel"/>
    <w:tmpl w:val="655E471C"/>
    <w:lvl w:ilvl="0" w:tplc="8916ADF6">
      <w:start w:val="5"/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050792">
    <w:abstractNumId w:val="11"/>
  </w:num>
  <w:num w:numId="2" w16cid:durableId="1722438548">
    <w:abstractNumId w:val="0"/>
  </w:num>
  <w:num w:numId="3" w16cid:durableId="463082921">
    <w:abstractNumId w:val="0"/>
  </w:num>
  <w:num w:numId="4" w16cid:durableId="595556910">
    <w:abstractNumId w:val="0"/>
  </w:num>
  <w:num w:numId="5" w16cid:durableId="2050883601">
    <w:abstractNumId w:val="0"/>
  </w:num>
  <w:num w:numId="6" w16cid:durableId="971791812">
    <w:abstractNumId w:val="0"/>
  </w:num>
  <w:num w:numId="7" w16cid:durableId="1492257666">
    <w:abstractNumId w:val="0"/>
  </w:num>
  <w:num w:numId="8" w16cid:durableId="215438677">
    <w:abstractNumId w:val="0"/>
  </w:num>
  <w:num w:numId="9" w16cid:durableId="494761688">
    <w:abstractNumId w:val="0"/>
  </w:num>
  <w:num w:numId="10" w16cid:durableId="1064181681">
    <w:abstractNumId w:val="0"/>
  </w:num>
  <w:num w:numId="11" w16cid:durableId="1829394768">
    <w:abstractNumId w:val="0"/>
  </w:num>
  <w:num w:numId="12" w16cid:durableId="1154755420">
    <w:abstractNumId w:val="0"/>
  </w:num>
  <w:num w:numId="13" w16cid:durableId="1039089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0595160">
    <w:abstractNumId w:val="16"/>
  </w:num>
  <w:num w:numId="15" w16cid:durableId="711731756">
    <w:abstractNumId w:val="19"/>
  </w:num>
  <w:num w:numId="16" w16cid:durableId="1413173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1768878">
    <w:abstractNumId w:val="3"/>
  </w:num>
  <w:num w:numId="18" w16cid:durableId="1766607868">
    <w:abstractNumId w:val="4"/>
  </w:num>
  <w:num w:numId="19" w16cid:durableId="1734962973">
    <w:abstractNumId w:val="18"/>
  </w:num>
  <w:num w:numId="20" w16cid:durableId="267470702">
    <w:abstractNumId w:val="5"/>
  </w:num>
  <w:num w:numId="21" w16cid:durableId="1310593532">
    <w:abstractNumId w:val="2"/>
  </w:num>
  <w:num w:numId="22" w16cid:durableId="823014023">
    <w:abstractNumId w:val="8"/>
  </w:num>
  <w:num w:numId="23" w16cid:durableId="18322119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1211398">
    <w:abstractNumId w:val="12"/>
  </w:num>
  <w:num w:numId="25" w16cid:durableId="46759756">
    <w:abstractNumId w:val="13"/>
  </w:num>
  <w:num w:numId="26" w16cid:durableId="1696496211">
    <w:abstractNumId w:val="7"/>
  </w:num>
  <w:num w:numId="27" w16cid:durableId="1536193075">
    <w:abstractNumId w:val="1"/>
  </w:num>
  <w:num w:numId="28" w16cid:durableId="654913352">
    <w:abstractNumId w:val="6"/>
  </w:num>
  <w:num w:numId="29" w16cid:durableId="807209229">
    <w:abstractNumId w:val="17"/>
  </w:num>
  <w:num w:numId="30" w16cid:durableId="1884169616">
    <w:abstractNumId w:val="15"/>
  </w:num>
  <w:num w:numId="31" w16cid:durableId="1971782173">
    <w:abstractNumId w:val="9"/>
  </w:num>
  <w:num w:numId="32" w16cid:durableId="1037505896">
    <w:abstractNumId w:val="14"/>
  </w:num>
  <w:num w:numId="33" w16cid:durableId="9036841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27806498">
    <w:abstractNumId w:val="20"/>
  </w:num>
  <w:num w:numId="35" w16cid:durableId="6459377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doNotDisplayPageBoundaries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E2"/>
    <w:rsid w:val="0000106A"/>
    <w:rsid w:val="00001BA3"/>
    <w:rsid w:val="00003669"/>
    <w:rsid w:val="00004059"/>
    <w:rsid w:val="00012AE9"/>
    <w:rsid w:val="00014F26"/>
    <w:rsid w:val="0001570C"/>
    <w:rsid w:val="0001759A"/>
    <w:rsid w:val="00022954"/>
    <w:rsid w:val="00023020"/>
    <w:rsid w:val="0002511C"/>
    <w:rsid w:val="00032B65"/>
    <w:rsid w:val="00033159"/>
    <w:rsid w:val="00050F02"/>
    <w:rsid w:val="00053CF0"/>
    <w:rsid w:val="00054D9C"/>
    <w:rsid w:val="000670F0"/>
    <w:rsid w:val="0007337A"/>
    <w:rsid w:val="00074F02"/>
    <w:rsid w:val="000848AB"/>
    <w:rsid w:val="000913BF"/>
    <w:rsid w:val="000A017E"/>
    <w:rsid w:val="000C29AA"/>
    <w:rsid w:val="000C477D"/>
    <w:rsid w:val="000D4EC2"/>
    <w:rsid w:val="000F1E97"/>
    <w:rsid w:val="000F3457"/>
    <w:rsid w:val="000F43E5"/>
    <w:rsid w:val="00104162"/>
    <w:rsid w:val="00105178"/>
    <w:rsid w:val="00106E71"/>
    <w:rsid w:val="001075B4"/>
    <w:rsid w:val="00114528"/>
    <w:rsid w:val="00120BF1"/>
    <w:rsid w:val="00122F18"/>
    <w:rsid w:val="001255B2"/>
    <w:rsid w:val="001260F0"/>
    <w:rsid w:val="00141554"/>
    <w:rsid w:val="00145DB5"/>
    <w:rsid w:val="0014614F"/>
    <w:rsid w:val="00156D87"/>
    <w:rsid w:val="00157308"/>
    <w:rsid w:val="00160978"/>
    <w:rsid w:val="0016109D"/>
    <w:rsid w:val="0016651E"/>
    <w:rsid w:val="001714BB"/>
    <w:rsid w:val="001737ED"/>
    <w:rsid w:val="00173E3F"/>
    <w:rsid w:val="00175E66"/>
    <w:rsid w:val="001809B3"/>
    <w:rsid w:val="00180C16"/>
    <w:rsid w:val="00186BCC"/>
    <w:rsid w:val="00194E31"/>
    <w:rsid w:val="001A79F0"/>
    <w:rsid w:val="001C1FDD"/>
    <w:rsid w:val="001C29F0"/>
    <w:rsid w:val="001C3872"/>
    <w:rsid w:val="001C4B20"/>
    <w:rsid w:val="001C549B"/>
    <w:rsid w:val="001E119A"/>
    <w:rsid w:val="001E16F4"/>
    <w:rsid w:val="001E232F"/>
    <w:rsid w:val="001E2C6A"/>
    <w:rsid w:val="001E3DD5"/>
    <w:rsid w:val="001E4C97"/>
    <w:rsid w:val="001E57AC"/>
    <w:rsid w:val="001F34C7"/>
    <w:rsid w:val="00203383"/>
    <w:rsid w:val="00211625"/>
    <w:rsid w:val="00211D16"/>
    <w:rsid w:val="00215215"/>
    <w:rsid w:val="00215241"/>
    <w:rsid w:val="002327DD"/>
    <w:rsid w:val="00233BBF"/>
    <w:rsid w:val="00236419"/>
    <w:rsid w:val="002551B1"/>
    <w:rsid w:val="002555F1"/>
    <w:rsid w:val="00263382"/>
    <w:rsid w:val="0026791A"/>
    <w:rsid w:val="002679A4"/>
    <w:rsid w:val="00273872"/>
    <w:rsid w:val="00277253"/>
    <w:rsid w:val="002850BF"/>
    <w:rsid w:val="002948CA"/>
    <w:rsid w:val="002A1889"/>
    <w:rsid w:val="002A54ED"/>
    <w:rsid w:val="002A6FBC"/>
    <w:rsid w:val="002B3F25"/>
    <w:rsid w:val="002B4E26"/>
    <w:rsid w:val="002B5646"/>
    <w:rsid w:val="002B6B98"/>
    <w:rsid w:val="002C2D62"/>
    <w:rsid w:val="002C592C"/>
    <w:rsid w:val="002D2108"/>
    <w:rsid w:val="002E2569"/>
    <w:rsid w:val="002F2338"/>
    <w:rsid w:val="002F290F"/>
    <w:rsid w:val="002F7DD2"/>
    <w:rsid w:val="00311C05"/>
    <w:rsid w:val="003130A4"/>
    <w:rsid w:val="00314DED"/>
    <w:rsid w:val="00324C1C"/>
    <w:rsid w:val="0032739C"/>
    <w:rsid w:val="0033092C"/>
    <w:rsid w:val="003311AB"/>
    <w:rsid w:val="00332859"/>
    <w:rsid w:val="00336431"/>
    <w:rsid w:val="00337732"/>
    <w:rsid w:val="003415BD"/>
    <w:rsid w:val="003430D7"/>
    <w:rsid w:val="00346712"/>
    <w:rsid w:val="0034763B"/>
    <w:rsid w:val="00351EA7"/>
    <w:rsid w:val="003530AA"/>
    <w:rsid w:val="003543F2"/>
    <w:rsid w:val="00355001"/>
    <w:rsid w:val="00360956"/>
    <w:rsid w:val="00360D26"/>
    <w:rsid w:val="00362CB2"/>
    <w:rsid w:val="00362E75"/>
    <w:rsid w:val="003738D7"/>
    <w:rsid w:val="00377FC1"/>
    <w:rsid w:val="00383D53"/>
    <w:rsid w:val="0039163B"/>
    <w:rsid w:val="00391894"/>
    <w:rsid w:val="00392E8C"/>
    <w:rsid w:val="00395CAC"/>
    <w:rsid w:val="003B6CB3"/>
    <w:rsid w:val="003C1005"/>
    <w:rsid w:val="003C35B4"/>
    <w:rsid w:val="003C636F"/>
    <w:rsid w:val="003C6525"/>
    <w:rsid w:val="003D0F63"/>
    <w:rsid w:val="003D15CF"/>
    <w:rsid w:val="003D28BD"/>
    <w:rsid w:val="003D61B6"/>
    <w:rsid w:val="003E1288"/>
    <w:rsid w:val="003E2C30"/>
    <w:rsid w:val="003E660D"/>
    <w:rsid w:val="003F32A8"/>
    <w:rsid w:val="00407C6F"/>
    <w:rsid w:val="0041499D"/>
    <w:rsid w:val="00423499"/>
    <w:rsid w:val="00424839"/>
    <w:rsid w:val="00424975"/>
    <w:rsid w:val="00425254"/>
    <w:rsid w:val="00425541"/>
    <w:rsid w:val="004256C6"/>
    <w:rsid w:val="004265B8"/>
    <w:rsid w:val="004271F8"/>
    <w:rsid w:val="004331C8"/>
    <w:rsid w:val="004356DD"/>
    <w:rsid w:val="00435EB4"/>
    <w:rsid w:val="00440504"/>
    <w:rsid w:val="004441D1"/>
    <w:rsid w:val="004515A1"/>
    <w:rsid w:val="004549E4"/>
    <w:rsid w:val="00460999"/>
    <w:rsid w:val="00463CDD"/>
    <w:rsid w:val="00466FA5"/>
    <w:rsid w:val="00470D0B"/>
    <w:rsid w:val="004722D7"/>
    <w:rsid w:val="00474214"/>
    <w:rsid w:val="0047473B"/>
    <w:rsid w:val="00491A44"/>
    <w:rsid w:val="00492D43"/>
    <w:rsid w:val="00495C37"/>
    <w:rsid w:val="0049674F"/>
    <w:rsid w:val="00497161"/>
    <w:rsid w:val="004A1AD8"/>
    <w:rsid w:val="004A306E"/>
    <w:rsid w:val="004A3898"/>
    <w:rsid w:val="004B3BEC"/>
    <w:rsid w:val="004C024E"/>
    <w:rsid w:val="004C1E28"/>
    <w:rsid w:val="004C405E"/>
    <w:rsid w:val="004D150D"/>
    <w:rsid w:val="004D3CE8"/>
    <w:rsid w:val="004D74DD"/>
    <w:rsid w:val="004E1078"/>
    <w:rsid w:val="004E3120"/>
    <w:rsid w:val="004E31F7"/>
    <w:rsid w:val="004F11BC"/>
    <w:rsid w:val="004F501B"/>
    <w:rsid w:val="005032DF"/>
    <w:rsid w:val="005052FB"/>
    <w:rsid w:val="00512750"/>
    <w:rsid w:val="0052313C"/>
    <w:rsid w:val="005261E7"/>
    <w:rsid w:val="00533ED8"/>
    <w:rsid w:val="0053614A"/>
    <w:rsid w:val="005373B2"/>
    <w:rsid w:val="0054423D"/>
    <w:rsid w:val="005467CF"/>
    <w:rsid w:val="00546C9C"/>
    <w:rsid w:val="005528C2"/>
    <w:rsid w:val="00552D52"/>
    <w:rsid w:val="00555F73"/>
    <w:rsid w:val="00557CC4"/>
    <w:rsid w:val="0056010D"/>
    <w:rsid w:val="00560402"/>
    <w:rsid w:val="005724B1"/>
    <w:rsid w:val="00577B29"/>
    <w:rsid w:val="0058131F"/>
    <w:rsid w:val="005848F7"/>
    <w:rsid w:val="00590AAB"/>
    <w:rsid w:val="00594824"/>
    <w:rsid w:val="005A1CEC"/>
    <w:rsid w:val="005A71AC"/>
    <w:rsid w:val="005B0D34"/>
    <w:rsid w:val="005B1DF6"/>
    <w:rsid w:val="005B4268"/>
    <w:rsid w:val="005C3D71"/>
    <w:rsid w:val="005C64C8"/>
    <w:rsid w:val="005E572B"/>
    <w:rsid w:val="005E7087"/>
    <w:rsid w:val="005F2225"/>
    <w:rsid w:val="005F7F70"/>
    <w:rsid w:val="00601A55"/>
    <w:rsid w:val="00605A0C"/>
    <w:rsid w:val="006124A3"/>
    <w:rsid w:val="006169DD"/>
    <w:rsid w:val="00617FCD"/>
    <w:rsid w:val="00627D1F"/>
    <w:rsid w:val="00631A84"/>
    <w:rsid w:val="0064069D"/>
    <w:rsid w:val="00643282"/>
    <w:rsid w:val="00645BE9"/>
    <w:rsid w:val="0064602B"/>
    <w:rsid w:val="00652DED"/>
    <w:rsid w:val="0065347A"/>
    <w:rsid w:val="006534F7"/>
    <w:rsid w:val="0066732F"/>
    <w:rsid w:val="00671481"/>
    <w:rsid w:val="00691A15"/>
    <w:rsid w:val="00691E0F"/>
    <w:rsid w:val="006966C6"/>
    <w:rsid w:val="00697CE6"/>
    <w:rsid w:val="006A0892"/>
    <w:rsid w:val="006A3AEE"/>
    <w:rsid w:val="006A3F63"/>
    <w:rsid w:val="006A515C"/>
    <w:rsid w:val="006B1FE6"/>
    <w:rsid w:val="006B34A9"/>
    <w:rsid w:val="006B5DED"/>
    <w:rsid w:val="006B6215"/>
    <w:rsid w:val="006C0484"/>
    <w:rsid w:val="006C05FE"/>
    <w:rsid w:val="006D1263"/>
    <w:rsid w:val="006D2F47"/>
    <w:rsid w:val="006D4318"/>
    <w:rsid w:val="006D465E"/>
    <w:rsid w:val="006D622E"/>
    <w:rsid w:val="006E0951"/>
    <w:rsid w:val="006F2078"/>
    <w:rsid w:val="006F4B69"/>
    <w:rsid w:val="006F61C8"/>
    <w:rsid w:val="0071491B"/>
    <w:rsid w:val="0071654F"/>
    <w:rsid w:val="00720610"/>
    <w:rsid w:val="007237D0"/>
    <w:rsid w:val="00724108"/>
    <w:rsid w:val="0073151F"/>
    <w:rsid w:val="00731A62"/>
    <w:rsid w:val="00737F94"/>
    <w:rsid w:val="00740E99"/>
    <w:rsid w:val="0074406C"/>
    <w:rsid w:val="007444E0"/>
    <w:rsid w:val="0074481B"/>
    <w:rsid w:val="00752634"/>
    <w:rsid w:val="007561B6"/>
    <w:rsid w:val="0076331A"/>
    <w:rsid w:val="00765660"/>
    <w:rsid w:val="00771586"/>
    <w:rsid w:val="0077288C"/>
    <w:rsid w:val="00783894"/>
    <w:rsid w:val="007A7A04"/>
    <w:rsid w:val="007B04EB"/>
    <w:rsid w:val="007B098A"/>
    <w:rsid w:val="007B4336"/>
    <w:rsid w:val="007B614E"/>
    <w:rsid w:val="007C251C"/>
    <w:rsid w:val="007C71B2"/>
    <w:rsid w:val="007D03DD"/>
    <w:rsid w:val="007D0956"/>
    <w:rsid w:val="007D1478"/>
    <w:rsid w:val="007D1535"/>
    <w:rsid w:val="007D1D08"/>
    <w:rsid w:val="007D266C"/>
    <w:rsid w:val="007D3418"/>
    <w:rsid w:val="007F3AFE"/>
    <w:rsid w:val="00803464"/>
    <w:rsid w:val="0081308E"/>
    <w:rsid w:val="00816A2B"/>
    <w:rsid w:val="00824C0F"/>
    <w:rsid w:val="0083171E"/>
    <w:rsid w:val="00833900"/>
    <w:rsid w:val="00844283"/>
    <w:rsid w:val="00855231"/>
    <w:rsid w:val="008626B9"/>
    <w:rsid w:val="00863A9C"/>
    <w:rsid w:val="0086435C"/>
    <w:rsid w:val="00864B5B"/>
    <w:rsid w:val="00865402"/>
    <w:rsid w:val="00866608"/>
    <w:rsid w:val="00874970"/>
    <w:rsid w:val="00874B7A"/>
    <w:rsid w:val="008959B9"/>
    <w:rsid w:val="008A0102"/>
    <w:rsid w:val="008A0143"/>
    <w:rsid w:val="008A6511"/>
    <w:rsid w:val="008B00C8"/>
    <w:rsid w:val="008B0AEC"/>
    <w:rsid w:val="008B1739"/>
    <w:rsid w:val="008B224B"/>
    <w:rsid w:val="008B50EB"/>
    <w:rsid w:val="008C0EB7"/>
    <w:rsid w:val="008C270D"/>
    <w:rsid w:val="008C54F6"/>
    <w:rsid w:val="008C5596"/>
    <w:rsid w:val="008C73BB"/>
    <w:rsid w:val="008D363B"/>
    <w:rsid w:val="008D489C"/>
    <w:rsid w:val="008D6EB6"/>
    <w:rsid w:val="008E12E8"/>
    <w:rsid w:val="008E516D"/>
    <w:rsid w:val="008F0579"/>
    <w:rsid w:val="008F7283"/>
    <w:rsid w:val="00904076"/>
    <w:rsid w:val="0090761E"/>
    <w:rsid w:val="009077D1"/>
    <w:rsid w:val="00907D68"/>
    <w:rsid w:val="00921FCB"/>
    <w:rsid w:val="009251D9"/>
    <w:rsid w:val="00927E65"/>
    <w:rsid w:val="0093040F"/>
    <w:rsid w:val="00931AE8"/>
    <w:rsid w:val="009410D6"/>
    <w:rsid w:val="00944C71"/>
    <w:rsid w:val="00945326"/>
    <w:rsid w:val="009469D6"/>
    <w:rsid w:val="00950D41"/>
    <w:rsid w:val="00951350"/>
    <w:rsid w:val="00951899"/>
    <w:rsid w:val="009568BD"/>
    <w:rsid w:val="00956DA5"/>
    <w:rsid w:val="00964574"/>
    <w:rsid w:val="00965076"/>
    <w:rsid w:val="0097019A"/>
    <w:rsid w:val="00972A8D"/>
    <w:rsid w:val="009739B8"/>
    <w:rsid w:val="0098153E"/>
    <w:rsid w:val="00984530"/>
    <w:rsid w:val="009850C1"/>
    <w:rsid w:val="009865A7"/>
    <w:rsid w:val="00992B92"/>
    <w:rsid w:val="0099540E"/>
    <w:rsid w:val="00995533"/>
    <w:rsid w:val="00995688"/>
    <w:rsid w:val="00996495"/>
    <w:rsid w:val="009A5428"/>
    <w:rsid w:val="009B2F46"/>
    <w:rsid w:val="009B494B"/>
    <w:rsid w:val="009B7594"/>
    <w:rsid w:val="009B79BC"/>
    <w:rsid w:val="009C1327"/>
    <w:rsid w:val="009C6EA9"/>
    <w:rsid w:val="009D1F81"/>
    <w:rsid w:val="009D2971"/>
    <w:rsid w:val="009D2A1A"/>
    <w:rsid w:val="009D34A0"/>
    <w:rsid w:val="009E24F9"/>
    <w:rsid w:val="009E75F9"/>
    <w:rsid w:val="009F0BA2"/>
    <w:rsid w:val="009F18C8"/>
    <w:rsid w:val="009F462E"/>
    <w:rsid w:val="009F703D"/>
    <w:rsid w:val="00A01EF5"/>
    <w:rsid w:val="00A02B2D"/>
    <w:rsid w:val="00A04B01"/>
    <w:rsid w:val="00A10249"/>
    <w:rsid w:val="00A12531"/>
    <w:rsid w:val="00A14CEE"/>
    <w:rsid w:val="00A15FD8"/>
    <w:rsid w:val="00A24CF0"/>
    <w:rsid w:val="00A273A1"/>
    <w:rsid w:val="00A27561"/>
    <w:rsid w:val="00A27894"/>
    <w:rsid w:val="00A30FA5"/>
    <w:rsid w:val="00A32551"/>
    <w:rsid w:val="00A34049"/>
    <w:rsid w:val="00A34301"/>
    <w:rsid w:val="00A35ADD"/>
    <w:rsid w:val="00A4119C"/>
    <w:rsid w:val="00A4444B"/>
    <w:rsid w:val="00A536FD"/>
    <w:rsid w:val="00A53B21"/>
    <w:rsid w:val="00A548BA"/>
    <w:rsid w:val="00A55548"/>
    <w:rsid w:val="00A577F3"/>
    <w:rsid w:val="00A71132"/>
    <w:rsid w:val="00A746C4"/>
    <w:rsid w:val="00A85C0C"/>
    <w:rsid w:val="00A94DE3"/>
    <w:rsid w:val="00A94E2E"/>
    <w:rsid w:val="00A961AE"/>
    <w:rsid w:val="00AA7117"/>
    <w:rsid w:val="00AB13D9"/>
    <w:rsid w:val="00AB6A19"/>
    <w:rsid w:val="00AC3612"/>
    <w:rsid w:val="00AC399A"/>
    <w:rsid w:val="00AC3B2A"/>
    <w:rsid w:val="00AC5104"/>
    <w:rsid w:val="00AC60C7"/>
    <w:rsid w:val="00AC7463"/>
    <w:rsid w:val="00AD4FC9"/>
    <w:rsid w:val="00AE36C5"/>
    <w:rsid w:val="00AE66D8"/>
    <w:rsid w:val="00B04FB4"/>
    <w:rsid w:val="00B05D48"/>
    <w:rsid w:val="00B12F05"/>
    <w:rsid w:val="00B15F86"/>
    <w:rsid w:val="00B162DE"/>
    <w:rsid w:val="00B17F63"/>
    <w:rsid w:val="00B22270"/>
    <w:rsid w:val="00B31CA1"/>
    <w:rsid w:val="00B32E6D"/>
    <w:rsid w:val="00B411F6"/>
    <w:rsid w:val="00B43366"/>
    <w:rsid w:val="00B43D28"/>
    <w:rsid w:val="00B4670A"/>
    <w:rsid w:val="00B47283"/>
    <w:rsid w:val="00B53D27"/>
    <w:rsid w:val="00B54618"/>
    <w:rsid w:val="00B704E2"/>
    <w:rsid w:val="00B72500"/>
    <w:rsid w:val="00B76711"/>
    <w:rsid w:val="00B80571"/>
    <w:rsid w:val="00B82796"/>
    <w:rsid w:val="00B84335"/>
    <w:rsid w:val="00B84C03"/>
    <w:rsid w:val="00B91064"/>
    <w:rsid w:val="00B95B18"/>
    <w:rsid w:val="00B96498"/>
    <w:rsid w:val="00BA181D"/>
    <w:rsid w:val="00BA6D67"/>
    <w:rsid w:val="00BB25A8"/>
    <w:rsid w:val="00BB33EF"/>
    <w:rsid w:val="00BB736D"/>
    <w:rsid w:val="00BC107D"/>
    <w:rsid w:val="00BC3299"/>
    <w:rsid w:val="00BC6D35"/>
    <w:rsid w:val="00BC7C71"/>
    <w:rsid w:val="00BD390B"/>
    <w:rsid w:val="00BE0CED"/>
    <w:rsid w:val="00BF003D"/>
    <w:rsid w:val="00BF1D26"/>
    <w:rsid w:val="00BF42F9"/>
    <w:rsid w:val="00BF7C81"/>
    <w:rsid w:val="00C003EC"/>
    <w:rsid w:val="00C04AF4"/>
    <w:rsid w:val="00C06F25"/>
    <w:rsid w:val="00C07354"/>
    <w:rsid w:val="00C07BB4"/>
    <w:rsid w:val="00C14E82"/>
    <w:rsid w:val="00C23FB6"/>
    <w:rsid w:val="00C24276"/>
    <w:rsid w:val="00C4022F"/>
    <w:rsid w:val="00C42491"/>
    <w:rsid w:val="00C42D74"/>
    <w:rsid w:val="00C456F9"/>
    <w:rsid w:val="00C5157F"/>
    <w:rsid w:val="00C51B04"/>
    <w:rsid w:val="00C55B2C"/>
    <w:rsid w:val="00C56C40"/>
    <w:rsid w:val="00C56F6F"/>
    <w:rsid w:val="00C57DF8"/>
    <w:rsid w:val="00C60564"/>
    <w:rsid w:val="00C6219A"/>
    <w:rsid w:val="00C64AA4"/>
    <w:rsid w:val="00C66E8F"/>
    <w:rsid w:val="00C74192"/>
    <w:rsid w:val="00C805A7"/>
    <w:rsid w:val="00C83A9D"/>
    <w:rsid w:val="00C91382"/>
    <w:rsid w:val="00C9641D"/>
    <w:rsid w:val="00C97728"/>
    <w:rsid w:val="00CA0F13"/>
    <w:rsid w:val="00CA258E"/>
    <w:rsid w:val="00CA568B"/>
    <w:rsid w:val="00CA5870"/>
    <w:rsid w:val="00CA7DD6"/>
    <w:rsid w:val="00CB3FC3"/>
    <w:rsid w:val="00CB47A6"/>
    <w:rsid w:val="00CB6D71"/>
    <w:rsid w:val="00CC2976"/>
    <w:rsid w:val="00CC681F"/>
    <w:rsid w:val="00CD451A"/>
    <w:rsid w:val="00CE11C4"/>
    <w:rsid w:val="00CE2764"/>
    <w:rsid w:val="00CF15C8"/>
    <w:rsid w:val="00CF2E8A"/>
    <w:rsid w:val="00CF3648"/>
    <w:rsid w:val="00D047A4"/>
    <w:rsid w:val="00D05926"/>
    <w:rsid w:val="00D079F9"/>
    <w:rsid w:val="00D15E6E"/>
    <w:rsid w:val="00D2171E"/>
    <w:rsid w:val="00D21F8D"/>
    <w:rsid w:val="00D2763B"/>
    <w:rsid w:val="00D27CCD"/>
    <w:rsid w:val="00D33F55"/>
    <w:rsid w:val="00D34518"/>
    <w:rsid w:val="00D34CB8"/>
    <w:rsid w:val="00D429EB"/>
    <w:rsid w:val="00D47BCE"/>
    <w:rsid w:val="00D50E19"/>
    <w:rsid w:val="00D539D6"/>
    <w:rsid w:val="00D56CD4"/>
    <w:rsid w:val="00D65232"/>
    <w:rsid w:val="00D72538"/>
    <w:rsid w:val="00D81F46"/>
    <w:rsid w:val="00D855DB"/>
    <w:rsid w:val="00D87BD1"/>
    <w:rsid w:val="00D91AEB"/>
    <w:rsid w:val="00D9709A"/>
    <w:rsid w:val="00DA25D2"/>
    <w:rsid w:val="00DA2760"/>
    <w:rsid w:val="00DA46FF"/>
    <w:rsid w:val="00DB2DAC"/>
    <w:rsid w:val="00DB39CB"/>
    <w:rsid w:val="00DB741F"/>
    <w:rsid w:val="00DC0561"/>
    <w:rsid w:val="00DC121A"/>
    <w:rsid w:val="00DC4CDE"/>
    <w:rsid w:val="00DC69B5"/>
    <w:rsid w:val="00DE0397"/>
    <w:rsid w:val="00DE1FE3"/>
    <w:rsid w:val="00DE5585"/>
    <w:rsid w:val="00E049C0"/>
    <w:rsid w:val="00E11917"/>
    <w:rsid w:val="00E22DEC"/>
    <w:rsid w:val="00E337C9"/>
    <w:rsid w:val="00E3773A"/>
    <w:rsid w:val="00E4257D"/>
    <w:rsid w:val="00E43814"/>
    <w:rsid w:val="00E56FE6"/>
    <w:rsid w:val="00E57533"/>
    <w:rsid w:val="00E6163F"/>
    <w:rsid w:val="00E6483C"/>
    <w:rsid w:val="00E672E5"/>
    <w:rsid w:val="00E72F7E"/>
    <w:rsid w:val="00E733CD"/>
    <w:rsid w:val="00E77F41"/>
    <w:rsid w:val="00E8313A"/>
    <w:rsid w:val="00E8367C"/>
    <w:rsid w:val="00E8652C"/>
    <w:rsid w:val="00E876B2"/>
    <w:rsid w:val="00E912EF"/>
    <w:rsid w:val="00E974B8"/>
    <w:rsid w:val="00E979D6"/>
    <w:rsid w:val="00E97E00"/>
    <w:rsid w:val="00EB09FE"/>
    <w:rsid w:val="00EB134A"/>
    <w:rsid w:val="00EB38CA"/>
    <w:rsid w:val="00EC5C79"/>
    <w:rsid w:val="00ED088C"/>
    <w:rsid w:val="00EE57BB"/>
    <w:rsid w:val="00EE5886"/>
    <w:rsid w:val="00EE7B76"/>
    <w:rsid w:val="00EF2188"/>
    <w:rsid w:val="00EF4463"/>
    <w:rsid w:val="00EF701C"/>
    <w:rsid w:val="00F023BC"/>
    <w:rsid w:val="00F03771"/>
    <w:rsid w:val="00F10FBC"/>
    <w:rsid w:val="00F157F9"/>
    <w:rsid w:val="00F21FB9"/>
    <w:rsid w:val="00F23096"/>
    <w:rsid w:val="00F240C9"/>
    <w:rsid w:val="00F2729E"/>
    <w:rsid w:val="00F32E1F"/>
    <w:rsid w:val="00F342BB"/>
    <w:rsid w:val="00F35EB8"/>
    <w:rsid w:val="00F36757"/>
    <w:rsid w:val="00F4220F"/>
    <w:rsid w:val="00F4536F"/>
    <w:rsid w:val="00F51DE3"/>
    <w:rsid w:val="00F52A9D"/>
    <w:rsid w:val="00F54DDA"/>
    <w:rsid w:val="00F5541D"/>
    <w:rsid w:val="00F55EB5"/>
    <w:rsid w:val="00F66ABA"/>
    <w:rsid w:val="00F67AB1"/>
    <w:rsid w:val="00F7549A"/>
    <w:rsid w:val="00F76DAB"/>
    <w:rsid w:val="00F80DCE"/>
    <w:rsid w:val="00F85043"/>
    <w:rsid w:val="00F9251E"/>
    <w:rsid w:val="00F93C4E"/>
    <w:rsid w:val="00FA16EC"/>
    <w:rsid w:val="00FA2A41"/>
    <w:rsid w:val="00FB106A"/>
    <w:rsid w:val="00FC2501"/>
    <w:rsid w:val="00FC621C"/>
    <w:rsid w:val="00FC71F2"/>
    <w:rsid w:val="00FC74E0"/>
    <w:rsid w:val="00FD3FE0"/>
    <w:rsid w:val="00FE0D1E"/>
    <w:rsid w:val="00FE4A27"/>
    <w:rsid w:val="00FE6E18"/>
    <w:rsid w:val="00FE7691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2446A9"/>
  <w15:chartTrackingRefBased/>
  <w15:docId w15:val="{03AE1E22-6506-44CE-B7EA-0503FE4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3898"/>
    <w:pPr>
      <w:jc w:val="both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qFormat/>
    <w:rsid w:val="006124A3"/>
    <w:pPr>
      <w:keepNext/>
      <w:numPr>
        <w:numId w:val="12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BA181D"/>
    <w:pPr>
      <w:keepNext/>
      <w:numPr>
        <w:ilvl w:val="1"/>
        <w:numId w:val="11"/>
      </w:numPr>
      <w:spacing w:before="120" w:after="120"/>
      <w:ind w:left="578" w:hanging="578"/>
      <w:outlineLvl w:val="1"/>
    </w:pPr>
    <w:rPr>
      <w:rFonts w:cs="Arial"/>
      <w:b/>
      <w:bCs/>
    </w:rPr>
  </w:style>
  <w:style w:type="paragraph" w:styleId="Titolo3">
    <w:name w:val="heading 3"/>
    <w:basedOn w:val="Titolo2"/>
    <w:next w:val="Normale"/>
    <w:link w:val="Titolo3Carattere"/>
    <w:qFormat/>
    <w:rsid w:val="006124A3"/>
    <w:pPr>
      <w:numPr>
        <w:ilvl w:val="2"/>
        <w:numId w:val="12"/>
      </w:numPr>
      <w:outlineLvl w:val="2"/>
    </w:pPr>
    <w:rPr>
      <w:i/>
      <w:iCs/>
    </w:rPr>
  </w:style>
  <w:style w:type="paragraph" w:styleId="Titolo4">
    <w:name w:val="heading 4"/>
    <w:basedOn w:val="Titolo3"/>
    <w:next w:val="Normale"/>
    <w:link w:val="Titolo4Carattere"/>
    <w:autoRedefine/>
    <w:qFormat/>
    <w:rsid w:val="000670F0"/>
    <w:pPr>
      <w:numPr>
        <w:ilvl w:val="3"/>
      </w:numPr>
      <w:outlineLvl w:val="3"/>
    </w:pPr>
    <w:rPr>
      <w:szCs w:val="22"/>
    </w:rPr>
  </w:style>
  <w:style w:type="paragraph" w:styleId="Titolo5">
    <w:name w:val="heading 5"/>
    <w:basedOn w:val="Normale"/>
    <w:next w:val="Normale"/>
    <w:link w:val="Titolo5Carattere"/>
    <w:qFormat/>
    <w:rsid w:val="006124A3"/>
    <w:pPr>
      <w:keepNext/>
      <w:numPr>
        <w:ilvl w:val="4"/>
        <w:numId w:val="12"/>
      </w:numPr>
      <w:jc w:val="center"/>
      <w:outlineLvl w:val="4"/>
    </w:pPr>
    <w:rPr>
      <w:sz w:val="40"/>
    </w:rPr>
  </w:style>
  <w:style w:type="paragraph" w:styleId="Titolo6">
    <w:name w:val="heading 6"/>
    <w:basedOn w:val="Normale"/>
    <w:next w:val="Normale"/>
    <w:link w:val="Titolo6Carattere"/>
    <w:qFormat/>
    <w:rsid w:val="006124A3"/>
    <w:pPr>
      <w:keepNext/>
      <w:numPr>
        <w:ilvl w:val="5"/>
        <w:numId w:val="12"/>
      </w:numPr>
      <w:jc w:val="center"/>
      <w:outlineLvl w:val="5"/>
    </w:pPr>
    <w:rPr>
      <w:sz w:val="40"/>
    </w:rPr>
  </w:style>
  <w:style w:type="paragraph" w:styleId="Titolo7">
    <w:name w:val="heading 7"/>
    <w:basedOn w:val="Normale"/>
    <w:next w:val="Normale"/>
    <w:link w:val="Titolo7Carattere"/>
    <w:qFormat/>
    <w:rsid w:val="006124A3"/>
    <w:pPr>
      <w:keepNext/>
      <w:numPr>
        <w:ilvl w:val="6"/>
        <w:numId w:val="12"/>
      </w:numPr>
      <w:outlineLvl w:val="6"/>
    </w:pPr>
    <w:rPr>
      <w:sz w:val="4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4A3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4A3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6DA5"/>
  </w:style>
  <w:style w:type="paragraph" w:styleId="Pidipagina">
    <w:name w:val="footer"/>
    <w:basedOn w:val="Normale"/>
    <w:link w:val="PidipaginaCarattere"/>
    <w:uiPriority w:val="99"/>
    <w:unhideWhenUsed/>
    <w:rsid w:val="00956D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56DA5"/>
  </w:style>
  <w:style w:type="paragraph" w:styleId="Nessunaspaziatura">
    <w:name w:val="No Spacing"/>
    <w:basedOn w:val="Normale"/>
    <w:link w:val="NessunaspaziaturaCarattere"/>
    <w:uiPriority w:val="1"/>
    <w:qFormat/>
    <w:rsid w:val="00864B5B"/>
    <w:rPr>
      <w:rFonts w:eastAsiaTheme="majorEastAsia" w:cstheme="maj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64B5B"/>
    <w:rPr>
      <w:rFonts w:ascii="Arial" w:eastAsiaTheme="majorEastAsia" w:hAnsi="Arial" w:cstheme="majorBidi"/>
      <w:sz w:val="22"/>
    </w:rPr>
  </w:style>
  <w:style w:type="table" w:styleId="Grigliatabella">
    <w:name w:val="Table Grid"/>
    <w:basedOn w:val="Tabellanormale"/>
    <w:uiPriority w:val="39"/>
    <w:rsid w:val="00864B5B"/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9709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670F0"/>
    <w:pPr>
      <w:ind w:left="708"/>
    </w:pPr>
  </w:style>
  <w:style w:type="character" w:customStyle="1" w:styleId="Titolo1Carattere">
    <w:name w:val="Titolo 1 Carattere"/>
    <w:link w:val="Titolo1"/>
    <w:rsid w:val="000670F0"/>
    <w:rPr>
      <w:rFonts w:ascii="Arial" w:hAnsi="Arial" w:cs="Arial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rsid w:val="00BA181D"/>
    <w:rPr>
      <w:rFonts w:ascii="Arial" w:hAnsi="Arial" w:cs="Arial"/>
      <w:b/>
      <w:bCs/>
    </w:rPr>
  </w:style>
  <w:style w:type="character" w:customStyle="1" w:styleId="Titolo3Carattere">
    <w:name w:val="Titolo 3 Carattere"/>
    <w:link w:val="Titolo3"/>
    <w:rsid w:val="000670F0"/>
    <w:rPr>
      <w:rFonts w:ascii="Arial" w:hAnsi="Arial" w:cs="Arial"/>
      <w:b/>
      <w:bCs/>
      <w:i/>
      <w:iCs/>
      <w:sz w:val="22"/>
    </w:rPr>
  </w:style>
  <w:style w:type="character" w:customStyle="1" w:styleId="Titolo4Carattere">
    <w:name w:val="Titolo 4 Carattere"/>
    <w:link w:val="Titolo4"/>
    <w:rsid w:val="000670F0"/>
    <w:rPr>
      <w:rFonts w:ascii="Arial" w:hAnsi="Arial" w:cs="Arial"/>
      <w:b/>
      <w:bCs/>
      <w:i/>
      <w:iCs/>
      <w:sz w:val="22"/>
      <w:szCs w:val="22"/>
    </w:rPr>
  </w:style>
  <w:style w:type="character" w:customStyle="1" w:styleId="Titolo5Carattere">
    <w:name w:val="Titolo 5 Carattere"/>
    <w:link w:val="Titolo5"/>
    <w:rsid w:val="000670F0"/>
    <w:rPr>
      <w:rFonts w:ascii="Arial" w:hAnsi="Arial"/>
      <w:sz w:val="40"/>
    </w:rPr>
  </w:style>
  <w:style w:type="character" w:customStyle="1" w:styleId="Titolo6Carattere">
    <w:name w:val="Titolo 6 Carattere"/>
    <w:link w:val="Titolo6"/>
    <w:rsid w:val="000670F0"/>
    <w:rPr>
      <w:rFonts w:ascii="Arial" w:hAnsi="Arial"/>
      <w:sz w:val="40"/>
    </w:rPr>
  </w:style>
  <w:style w:type="character" w:customStyle="1" w:styleId="Titolo7Carattere">
    <w:name w:val="Titolo 7 Carattere"/>
    <w:link w:val="Titolo7"/>
    <w:rsid w:val="000670F0"/>
    <w:rPr>
      <w:rFonts w:ascii="Arial" w:hAnsi="Arial"/>
      <w:sz w:val="40"/>
    </w:rPr>
  </w:style>
  <w:style w:type="character" w:customStyle="1" w:styleId="Titolo8Carattere">
    <w:name w:val="Titolo 8 Carattere"/>
    <w:link w:val="Titolo8"/>
    <w:uiPriority w:val="9"/>
    <w:semiHidden/>
    <w:rsid w:val="000670F0"/>
    <w:rPr>
      <w:rFonts w:ascii="Calibri" w:hAnsi="Calibri"/>
      <w:i/>
      <w:iCs/>
      <w:sz w:val="22"/>
      <w:szCs w:val="24"/>
    </w:rPr>
  </w:style>
  <w:style w:type="character" w:customStyle="1" w:styleId="Titolo9Carattere">
    <w:name w:val="Titolo 9 Carattere"/>
    <w:link w:val="Titolo9"/>
    <w:uiPriority w:val="9"/>
    <w:semiHidden/>
    <w:rsid w:val="000670F0"/>
    <w:rPr>
      <w:rFonts w:ascii="Calibri Light" w:hAnsi="Calibri Light"/>
      <w:sz w:val="22"/>
      <w:szCs w:val="22"/>
    </w:rPr>
  </w:style>
  <w:style w:type="paragraph" w:styleId="Didascalia">
    <w:name w:val="caption"/>
    <w:basedOn w:val="Normale"/>
    <w:next w:val="Normale"/>
    <w:link w:val="DidascaliaCarattere"/>
    <w:autoRedefine/>
    <w:uiPriority w:val="35"/>
    <w:qFormat/>
    <w:rsid w:val="0016651E"/>
    <w:pPr>
      <w:keepNext/>
      <w:spacing w:after="240"/>
    </w:pPr>
    <w:rPr>
      <w:i/>
    </w:rPr>
  </w:style>
  <w:style w:type="character" w:customStyle="1" w:styleId="DidascaliaCarattere">
    <w:name w:val="Didascalia Carattere"/>
    <w:link w:val="Didascalia"/>
    <w:uiPriority w:val="35"/>
    <w:rsid w:val="0016651E"/>
    <w:rPr>
      <w:rFonts w:ascii="Arial" w:hAnsi="Arial"/>
      <w:i/>
    </w:rPr>
  </w:style>
  <w:style w:type="paragraph" w:styleId="Titolo">
    <w:name w:val="Title"/>
    <w:basedOn w:val="Normale"/>
    <w:next w:val="Normale"/>
    <w:link w:val="TitoloCarattere"/>
    <w:uiPriority w:val="10"/>
    <w:qFormat/>
    <w:rsid w:val="00355001"/>
    <w:pPr>
      <w:contextualSpacing/>
      <w:jc w:val="center"/>
    </w:pPr>
    <w:rPr>
      <w:b/>
      <w:bCs/>
      <w:color w:val="00927B"/>
      <w:spacing w:val="-10"/>
      <w:kern w:val="28"/>
      <w:sz w:val="40"/>
      <w:szCs w:val="40"/>
    </w:rPr>
  </w:style>
  <w:style w:type="character" w:customStyle="1" w:styleId="TitoloCarattere">
    <w:name w:val="Titolo Carattere"/>
    <w:link w:val="Titolo"/>
    <w:uiPriority w:val="10"/>
    <w:rsid w:val="00355001"/>
    <w:rPr>
      <w:rFonts w:ascii="Arial" w:hAnsi="Arial"/>
      <w:b/>
      <w:bCs/>
      <w:color w:val="00927B"/>
      <w:spacing w:val="-10"/>
      <w:kern w:val="28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70F0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ottotitoloCarattere">
    <w:name w:val="Sottotitolo Carattere"/>
    <w:link w:val="Sottotitolo"/>
    <w:uiPriority w:val="11"/>
    <w:rsid w:val="000670F0"/>
    <w:rPr>
      <w:rFonts w:ascii="Calibri Light" w:hAnsi="Calibri Light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251C"/>
    <w:pPr>
      <w:keepLines/>
      <w:numPr>
        <w:numId w:val="0"/>
      </w:numPr>
      <w:spacing w:before="0" w:after="0" w:line="276" w:lineRule="auto"/>
      <w:ind w:left="431" w:hanging="431"/>
      <w:jc w:val="left"/>
      <w:outlineLvl w:val="9"/>
    </w:pPr>
    <w:rPr>
      <w:rFonts w:cs="Times New Roman"/>
      <w:color w:val="00927B"/>
      <w:kern w:val="0"/>
      <w:szCs w:val="28"/>
    </w:rPr>
  </w:style>
  <w:style w:type="character" w:customStyle="1" w:styleId="Dubbio">
    <w:name w:val="Dubbio"/>
    <w:basedOn w:val="Carpredefinitoparagrafo"/>
    <w:uiPriority w:val="1"/>
    <w:qFormat/>
    <w:rsid w:val="00273872"/>
    <w:rPr>
      <w:color w:val="FF0000"/>
      <w:bdr w:val="none" w:sz="0" w:space="0" w:color="auto"/>
      <w:shd w:val="clear" w:color="auto" w:fill="FFFF00"/>
    </w:rPr>
  </w:style>
  <w:style w:type="character" w:styleId="Testosegnaposto">
    <w:name w:val="Placeholder Text"/>
    <w:basedOn w:val="Carpredefinitoparagrafo"/>
    <w:uiPriority w:val="99"/>
    <w:semiHidden/>
    <w:rsid w:val="006B5DED"/>
    <w:rPr>
      <w:color w:val="666666"/>
    </w:rPr>
  </w:style>
  <w:style w:type="character" w:customStyle="1" w:styleId="Parolaspeciale">
    <w:name w:val="Parola speciale"/>
    <w:basedOn w:val="Carpredefinitoparagrafo"/>
    <w:uiPriority w:val="1"/>
    <w:qFormat/>
    <w:rsid w:val="00054D9C"/>
    <w:rPr>
      <w:rFonts w:ascii="Aptos Mono" w:hAnsi="Aptos Mono"/>
      <w:color w:val="0070C0"/>
    </w:rPr>
  </w:style>
  <w:style w:type="paragraph" w:styleId="Sommario1">
    <w:name w:val="toc 1"/>
    <w:basedOn w:val="Normale"/>
    <w:next w:val="Normale"/>
    <w:autoRedefine/>
    <w:uiPriority w:val="39"/>
    <w:unhideWhenUsed/>
    <w:rsid w:val="007C251C"/>
    <w:pPr>
      <w:spacing w:after="100"/>
    </w:pPr>
    <w:rPr>
      <w:color w:val="00927B"/>
    </w:rPr>
  </w:style>
  <w:style w:type="paragraph" w:styleId="Sommario2">
    <w:name w:val="toc 2"/>
    <w:basedOn w:val="Normale"/>
    <w:next w:val="Normale"/>
    <w:autoRedefine/>
    <w:uiPriority w:val="39"/>
    <w:unhideWhenUsed/>
    <w:rsid w:val="007C251C"/>
    <w:pPr>
      <w:spacing w:after="100"/>
      <w:ind w:left="200"/>
    </w:pPr>
    <w:rPr>
      <w:color w:val="00927B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1AE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1AEB"/>
    <w:rPr>
      <w:color w:val="954F72" w:themeColor="followedHyperlink"/>
      <w:u w:val="single"/>
    </w:rPr>
  </w:style>
  <w:style w:type="table" w:customStyle="1" w:styleId="StileTabella">
    <w:name w:val="StileTabella"/>
    <w:basedOn w:val="Tabellanormale"/>
    <w:uiPriority w:val="99"/>
    <w:rsid w:val="00474214"/>
    <w:rPr>
      <w:rFonts w:ascii="Arial" w:hAnsi="Arial"/>
    </w:rPr>
    <w:tblPr>
      <w:tblStyleRowBandSize w:val="1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top w:w="57" w:type="dxa"/>
        <w:bottom w:w="57" w:type="dxa"/>
      </w:tcMar>
      <w:vAlign w:val="center"/>
    </w:tcPr>
    <w:tblStylePr w:type="firstRow">
      <w:pPr>
        <w:jc w:val="center"/>
      </w:pPr>
      <w:rPr>
        <w:rFonts w:ascii="Arial" w:hAnsi="Arial"/>
        <w:b/>
      </w:rPr>
      <w:tblPr/>
      <w:trPr>
        <w:tblHeader/>
      </w:trPr>
      <w:tcPr>
        <w:shd w:val="clear" w:color="auto" w:fill="E7E6E6" w:themeFill="background2"/>
      </w:tc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">
    <w:name w:val="Grid Table 1 Light"/>
    <w:basedOn w:val="Tabellanormale"/>
    <w:uiPriority w:val="46"/>
    <w:rsid w:val="000C29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ileImmagini">
    <w:name w:val="StileImmagini"/>
    <w:basedOn w:val="Tabellanormale"/>
    <w:uiPriority w:val="99"/>
    <w:rsid w:val="00C003EC"/>
    <w:pPr>
      <w:jc w:val="center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  <w:tcPr>
      <w:shd w:val="clear" w:color="auto" w:fill="auto"/>
      <w:tcMar>
        <w:left w:w="0" w:type="dxa"/>
        <w:right w:w="0" w:type="dxa"/>
      </w:tcMar>
      <w:vAlign w:val="center"/>
    </w:tcPr>
  </w:style>
  <w:style w:type="table" w:styleId="Grigliatabellachiara">
    <w:name w:val="Grid Table Light"/>
    <w:basedOn w:val="Tabellanormale"/>
    <w:uiPriority w:val="40"/>
    <w:rsid w:val="004742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iccardoMattuzzi/cella_di_lievitazion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edium.com/@lanceharvieruntime/embedded-systems-memory-types-flash-vs-sram-vs-eeprom-93d0eed09086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d.onshape.com/documents/1220cb9d773930aabcdff93f/w/59b14eb2988c26adb3e7a29e/e/de41d1de923ab6cbd835bb56?renderMode=0&amp;uiState=68e3bc225e8c114ee2e85ff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cardo.mattuzzi\OneDrive%20-%20Midac%20SpA\Desktop\Word%20bas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744337CC6F794092E9EA4C09200CC2" ma:contentTypeVersion="13" ma:contentTypeDescription="Creare un nuovo documento." ma:contentTypeScope="" ma:versionID="d6856f6caae8764bd80b0d9bd778612a">
  <xsd:schema xmlns:xsd="http://www.w3.org/2001/XMLSchema" xmlns:xs="http://www.w3.org/2001/XMLSchema" xmlns:p="http://schemas.microsoft.com/office/2006/metadata/properties" xmlns:ns2="46962478-9740-46d7-87d5-8fbb7208e0a2" xmlns:ns3="0143dcb5-b38d-453e-8e82-47e5684eca4e" targetNamespace="http://schemas.microsoft.com/office/2006/metadata/properties" ma:root="true" ma:fieldsID="fd54989ae04a34c5d4b6c81077991283" ns2:_="" ns3:_="">
    <xsd:import namespace="46962478-9740-46d7-87d5-8fbb7208e0a2"/>
    <xsd:import namespace="0143dcb5-b38d-453e-8e82-47e5684ec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62478-9740-46d7-87d5-8fbb7208e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c27851c0-587e-40dc-b262-5c62d61d7d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3dcb5-b38d-453e-8e82-47e5684eca4e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4728878-8988-4263-b6fe-6b51b563a3a5}" ma:internalName="TaxCatchAll" ma:showField="CatchAllData" ma:web="0143dcb5-b38d-453e-8e82-47e5684eca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43dcb5-b38d-453e-8e82-47e5684eca4e" xsi:nil="true"/>
    <lcf76f155ced4ddcb4097134ff3c332f xmlns="46962478-9740-46d7-87d5-8fbb7208e0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EF36CDC-AD4C-492D-8C5A-FCFE317ECA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BC83E9-2A76-46B1-BCA9-2E2834839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62478-9740-46d7-87d5-8fbb7208e0a2"/>
    <ds:schemaRef ds:uri="0143dcb5-b38d-453e-8e82-47e5684ec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2BC2F1-3B97-46C6-A312-2604B18A85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AED0CE-5A88-490E-A88A-11C570011AE7}">
  <ds:schemaRefs>
    <ds:schemaRef ds:uri="http://schemas.microsoft.com/office/2006/metadata/properties"/>
    <ds:schemaRef ds:uri="http://schemas.microsoft.com/office/infopath/2007/PartnerControls"/>
    <ds:schemaRef ds:uri="0143dcb5-b38d-453e-8e82-47e5684eca4e"/>
    <ds:schemaRef ds:uri="46962478-9740-46d7-87d5-8fbb7208e0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base.dotx</Template>
  <TotalTime>130</TotalTime>
  <Pages>7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</dc:title>
  <dc:subject/>
  <dc:creator>Riccardo Mattuzzi</dc:creator>
  <cp:keywords/>
  <dc:description/>
  <cp:lastModifiedBy>Riccardo Mattuzzi</cp:lastModifiedBy>
  <cp:revision>63</cp:revision>
  <cp:lastPrinted>2025-09-16T14:48:00Z</cp:lastPrinted>
  <dcterms:created xsi:type="dcterms:W3CDTF">2025-10-06T10:35:00Z</dcterms:created>
  <dcterms:modified xsi:type="dcterms:W3CDTF">2025-10-07T13:16:00Z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0x01010020744337CC6F794092E9EA4C09200CC2</vt:lpwstr>
  </property>
  <property fmtid="{D5CDD505-2E9C-101B-9397-08002B2CF9AE}" pid="3" name="MediaServiceImageTags">
    <vt:lpwstr/>
  </property>
</Properties>
</file>